
<file path=[Content_Types].xml><?xml version="1.0" encoding="utf-8"?>
<Types xmlns="http://schemas.openxmlformats.org/package/2006/content-types">
  <Default Extension="tmp"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95959" w:themeColor="text1" w:themeTint="A6"/>
        </w:rPr>
        <w:id w:val="44338430"/>
        <w:docPartObj>
          <w:docPartGallery w:val="Cover Pages"/>
          <w:docPartUnique/>
        </w:docPartObj>
      </w:sdtPr>
      <w:sdtEndPr/>
      <w:sdtContent>
        <w:p w14:paraId="4A929B83" w14:textId="2B84873B" w:rsidR="00B80122" w:rsidRDefault="00B80122">
          <w:pPr>
            <w:pStyle w:val="NoSpacing"/>
            <w:rPr>
              <w:color w:val="595959" w:themeColor="text1" w:themeTint="A6"/>
            </w:rPr>
            <w:sectPr w:rsidR="00B80122">
              <w:footerReference w:type="default" r:id="rId10"/>
              <w:pgSz w:w="12240" w:h="15840"/>
              <w:pgMar w:top="1728" w:right="1800" w:bottom="1440" w:left="1800" w:header="720" w:footer="720" w:gutter="0"/>
              <w:pgNumType w:start="0"/>
              <w:cols w:space="720"/>
              <w:titlePg/>
              <w:docGrid w:linePitch="360"/>
            </w:sectPr>
          </w:pPr>
          <w:r>
            <w:rPr>
              <w:noProof/>
            </w:rPr>
            <mc:AlternateContent>
              <mc:Choice Requires="wps">
                <w:drawing>
                  <wp:anchor distT="0" distB="0" distL="114300" distR="114300" simplePos="0" relativeHeight="251660288" behindDoc="0" locked="0" layoutInCell="1" allowOverlap="0" wp14:anchorId="0AE467AD" wp14:editId="776A1B21">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82222" w14:textId="7DB42119" w:rsidR="002A5305" w:rsidRDefault="00816B8D">
                                <w:pPr>
                                  <w:pStyle w:val="ContactInfo"/>
                                </w:pPr>
                                <w:sdt>
                                  <w:sdtPr>
                                    <w:alias w:val="Name"/>
                                    <w:tag w:val=""/>
                                    <w:id w:val="-304397026"/>
                                    <w:placeholder>
                                      <w:docPart w:val="89CA93CA0D3C4F89841310CDEC0970BD"/>
                                    </w:placeholder>
                                    <w:dataBinding w:prefixMappings="xmlns:ns0='http://purl.org/dc/elements/1.1/' xmlns:ns1='http://schemas.openxmlformats.org/package/2006/metadata/core-properties' " w:xpath="/ns1:coreProperties[1]/ns0:creator[1]" w:storeItemID="{6C3C8BC8-F283-45AE-878A-BAB7291924A1}"/>
                                    <w:text/>
                                  </w:sdtPr>
                                  <w:sdtEndPr/>
                                  <w:sdtContent>
                                    <w:r w:rsidR="002A5305">
                                      <w:t>Michael Ricketts</w:t>
                                    </w:r>
                                    <w:r w:rsidR="008E75CC">
                                      <w:t>, 000306935</w:t>
                                    </w:r>
                                  </w:sdtContent>
                                </w:sdt>
                                <w:r w:rsidR="002A5305">
                                  <w:t> </w:t>
                                </w:r>
                                <w:r w:rsidR="00B54EDB">
                                  <w:t>|Mohawk College</w:t>
                                </w:r>
                                <w:r w:rsidR="002A5305">
                                  <w:t>| </w:t>
                                </w:r>
                                <w:sdt>
                                  <w:sdtPr>
                                    <w:alias w:val="Course Title"/>
                                    <w:tag w:val=""/>
                                    <w:id w:val="1001316821"/>
                                    <w:placeholder>
                                      <w:docPart w:val="4E41A259D17A4ABBA411435DA67E3EAE"/>
                                    </w:placeholder>
                                    <w:dataBinding w:prefixMappings="xmlns:ns0='http://purl.org/dc/elements/1.1/' xmlns:ns1='http://schemas.openxmlformats.org/package/2006/metadata/core-properties' " w:xpath="/ns1:coreProperties[1]/ns1:keywords[1]" w:storeItemID="{6C3C8BC8-F283-45AE-878A-BAB7291924A1}"/>
                                    <w:text/>
                                  </w:sdtPr>
                                  <w:sdtEndPr/>
                                  <w:sdtContent>
                                    <w:r w:rsidR="008E75CC">
                                      <w:t>Technical Writing</w:t>
                                    </w:r>
                                  </w:sdtContent>
                                </w:sdt>
                                <w:r w:rsidR="002A5305">
                                  <w:t> | </w:t>
                                </w:r>
                                <w:sdt>
                                  <w:sdtPr>
                                    <w:alias w:val="Date"/>
                                    <w:tag w:val=""/>
                                    <w:id w:val="82661480"/>
                                    <w:placeholder>
                                      <w:docPart w:val="A8D67864B31E445E91B2916E667E40A6"/>
                                    </w:placeholder>
                                    <w:dataBinding w:prefixMappings="xmlns:ns0='http://schemas.microsoft.com/office/2006/coverPageProps' " w:xpath="/ns0:CoverPageProperties[1]/ns0:PublishDate[1]" w:storeItemID="{55AF091B-3C7A-41E3-B477-F2FDAA23CFDA}"/>
                                    <w:date w:fullDate="2018-04-15T00:00:00Z">
                                      <w:dateFormat w:val="MMMM d, yyyy"/>
                                      <w:lid w:val="en-US"/>
                                      <w:storeMappedDataAs w:val="dateTime"/>
                                      <w:calendar w:val="gregorian"/>
                                    </w:date>
                                  </w:sdtPr>
                                  <w:sdtEndPr/>
                                  <w:sdtContent>
                                    <w:r w:rsidR="008E75CC">
                                      <w:t>April 15, 2018</w:t>
                                    </w:r>
                                  </w:sdtContent>
                                </w:sdt>
                                <w:r w:rsidR="008E75CC">
                                  <w:t xml:space="preserve"> </w:t>
                                </w:r>
                                <w:r w:rsidR="00B54EDB">
                                  <w:t xml:space="preserve">| </w:t>
                                </w:r>
                                <w:r w:rsidR="008E75CC">
                                  <w:t>Section 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AE467AD"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14:paraId="35C82222" w14:textId="7DB42119" w:rsidR="002A5305" w:rsidRDefault="00816B8D">
                          <w:pPr>
                            <w:pStyle w:val="ContactInfo"/>
                          </w:pPr>
                          <w:sdt>
                            <w:sdtPr>
                              <w:alias w:val="Name"/>
                              <w:tag w:val=""/>
                              <w:id w:val="-304397026"/>
                              <w:placeholder>
                                <w:docPart w:val="89CA93CA0D3C4F89841310CDEC0970BD"/>
                              </w:placeholder>
                              <w:dataBinding w:prefixMappings="xmlns:ns0='http://purl.org/dc/elements/1.1/' xmlns:ns1='http://schemas.openxmlformats.org/package/2006/metadata/core-properties' " w:xpath="/ns1:coreProperties[1]/ns0:creator[1]" w:storeItemID="{6C3C8BC8-F283-45AE-878A-BAB7291924A1}"/>
                              <w:text/>
                            </w:sdtPr>
                            <w:sdtEndPr/>
                            <w:sdtContent>
                              <w:r w:rsidR="002A5305">
                                <w:t>Michael Ricketts</w:t>
                              </w:r>
                              <w:r w:rsidR="008E75CC">
                                <w:t>, 000306935</w:t>
                              </w:r>
                            </w:sdtContent>
                          </w:sdt>
                          <w:r w:rsidR="002A5305">
                            <w:t> </w:t>
                          </w:r>
                          <w:r w:rsidR="00B54EDB">
                            <w:t>|Mohawk College</w:t>
                          </w:r>
                          <w:r w:rsidR="002A5305">
                            <w:t>| </w:t>
                          </w:r>
                          <w:sdt>
                            <w:sdtPr>
                              <w:alias w:val="Course Title"/>
                              <w:tag w:val=""/>
                              <w:id w:val="1001316821"/>
                              <w:placeholder>
                                <w:docPart w:val="4E41A259D17A4ABBA411435DA67E3EAE"/>
                              </w:placeholder>
                              <w:dataBinding w:prefixMappings="xmlns:ns0='http://purl.org/dc/elements/1.1/' xmlns:ns1='http://schemas.openxmlformats.org/package/2006/metadata/core-properties' " w:xpath="/ns1:coreProperties[1]/ns1:keywords[1]" w:storeItemID="{6C3C8BC8-F283-45AE-878A-BAB7291924A1}"/>
                              <w:text/>
                            </w:sdtPr>
                            <w:sdtEndPr/>
                            <w:sdtContent>
                              <w:r w:rsidR="008E75CC">
                                <w:t>Technical Writing</w:t>
                              </w:r>
                            </w:sdtContent>
                          </w:sdt>
                          <w:r w:rsidR="002A5305">
                            <w:t> | </w:t>
                          </w:r>
                          <w:sdt>
                            <w:sdtPr>
                              <w:alias w:val="Date"/>
                              <w:tag w:val=""/>
                              <w:id w:val="82661480"/>
                              <w:placeholder>
                                <w:docPart w:val="A8D67864B31E445E91B2916E667E40A6"/>
                              </w:placeholder>
                              <w:dataBinding w:prefixMappings="xmlns:ns0='http://schemas.microsoft.com/office/2006/coverPageProps' " w:xpath="/ns0:CoverPageProperties[1]/ns0:PublishDate[1]" w:storeItemID="{55AF091B-3C7A-41E3-B477-F2FDAA23CFDA}"/>
                              <w:date w:fullDate="2018-04-15T00:00:00Z">
                                <w:dateFormat w:val="MMMM d, yyyy"/>
                                <w:lid w:val="en-US"/>
                                <w:storeMappedDataAs w:val="dateTime"/>
                                <w:calendar w:val="gregorian"/>
                              </w:date>
                            </w:sdtPr>
                            <w:sdtEndPr/>
                            <w:sdtContent>
                              <w:r w:rsidR="008E75CC">
                                <w:t>April 15, 2018</w:t>
                              </w:r>
                            </w:sdtContent>
                          </w:sdt>
                          <w:r w:rsidR="008E75CC">
                            <w:t xml:space="preserve"> </w:t>
                          </w:r>
                          <w:r w:rsidR="00B54EDB">
                            <w:t xml:space="preserve">| </w:t>
                          </w:r>
                          <w:r w:rsidR="008E75CC">
                            <w:t>Section 5</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C9FC589" wp14:editId="5869FF0C">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EndPr/>
                                <w:sdtContent>
                                  <w:p w14:paraId="59D2406D" w14:textId="008EF644" w:rsidR="002A5305" w:rsidRDefault="002A5305">
                                    <w:pPr>
                                      <w:pStyle w:val="Title"/>
                                    </w:pPr>
                                    <w:r>
                                      <w:t>Technical Report</w:t>
                                    </w:r>
                                  </w:p>
                                </w:sdtContent>
                              </w:sdt>
                              <w:p w14:paraId="71FE79C6" w14:textId="44C1FC87" w:rsidR="002A5305" w:rsidRDefault="00816B8D">
                                <w:pPr>
                                  <w:pStyle w:val="Subtitle"/>
                                </w:pPr>
                                <w:sdt>
                                  <w:sdtPr>
                                    <w:alias w:val="Subtitle"/>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2A5305">
                                      <w:t>Corel WordPerfect or Microsoft Word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C9FC589"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EndPr/>
                          <w:sdtContent>
                            <w:p w14:paraId="59D2406D" w14:textId="008EF644" w:rsidR="002A5305" w:rsidRDefault="002A5305">
                              <w:pPr>
                                <w:pStyle w:val="Title"/>
                              </w:pPr>
                              <w:r>
                                <w:t>Technical Report</w:t>
                              </w:r>
                            </w:p>
                          </w:sdtContent>
                        </w:sdt>
                        <w:p w14:paraId="71FE79C6" w14:textId="44C1FC87" w:rsidR="002A5305" w:rsidRDefault="00816B8D">
                          <w:pPr>
                            <w:pStyle w:val="Subtitle"/>
                          </w:pPr>
                          <w:sdt>
                            <w:sdtPr>
                              <w:alias w:val="Subtitle"/>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2A5305">
                                <w:t>Corel WordPerfect or Microsoft Word</w:t>
                              </w:r>
                            </w:sdtContent>
                          </w:sdt>
                        </w:p>
                      </w:txbxContent>
                    </v:textbox>
                    <w10:wrap type="square" anchorx="margin" anchory="margin"/>
                  </v:shape>
                </w:pict>
              </mc:Fallback>
            </mc:AlternateContent>
          </w:r>
          <w:r w:rsidR="00B54EDB">
            <w:rPr>
              <w:noProof/>
            </w:rPr>
            <w:drawing>
              <wp:inline distT="0" distB="0" distL="0" distR="0" wp14:anchorId="1644B229" wp14:editId="33209B08">
                <wp:extent cx="5486400" cy="5486400"/>
                <wp:effectExtent l="0" t="0" r="0" b="0"/>
                <wp:docPr id="4" name="7E82A494-1524-41BF-B898-037B3F37EFEB" descr="image1.jpeg"/>
                <wp:cNvGraphicFramePr/>
                <a:graphic xmlns:a="http://schemas.openxmlformats.org/drawingml/2006/main">
                  <a:graphicData uri="http://schemas.openxmlformats.org/drawingml/2006/picture">
                    <pic:pic xmlns:pic="http://schemas.openxmlformats.org/drawingml/2006/picture">
                      <pic:nvPicPr>
                        <pic:cNvPr id="1" name="7E82A494-1524-41BF-B898-037B3F37EFEB" descr="image1.jpe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dt>
          <w:sdtPr>
            <w:rPr>
              <w:rFonts w:asciiTheme="minorHAnsi" w:eastAsiaTheme="minorEastAsia" w:hAnsiTheme="minorHAnsi" w:cstheme="minorBidi"/>
              <w:color w:val="000000" w:themeColor="text1"/>
              <w:sz w:val="20"/>
            </w:rPr>
            <w:id w:val="482823536"/>
            <w:docPartObj>
              <w:docPartGallery w:val="Table of Contents"/>
              <w:docPartUnique/>
            </w:docPartObj>
          </w:sdtPr>
          <w:sdtEndPr>
            <w:rPr>
              <w:rFonts w:eastAsiaTheme="minorHAnsi"/>
              <w:b/>
              <w:bCs/>
              <w:noProof/>
              <w:color w:val="595959" w:themeColor="text1" w:themeTint="A6"/>
            </w:rPr>
          </w:sdtEndPr>
          <w:sdtContent>
            <w:p w14:paraId="7564D0B8" w14:textId="77777777" w:rsidR="00B80122" w:rsidRDefault="00B80122">
              <w:pPr>
                <w:pStyle w:val="TOCHeading"/>
              </w:pPr>
              <w:r>
                <w:t>Table of Contents</w:t>
              </w:r>
            </w:p>
            <w:p w14:paraId="4AC05FB7" w14:textId="1D30314B" w:rsidR="008A7CC8" w:rsidRDefault="00B80122">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511548591" w:history="1">
                <w:r w:rsidR="008A7CC8" w:rsidRPr="00A51BB4">
                  <w:rPr>
                    <w:rStyle w:val="Hyperlink"/>
                    <w:noProof/>
                  </w:rPr>
                  <w:t>Introduction</w:t>
                </w:r>
                <w:r w:rsidR="008A7CC8">
                  <w:rPr>
                    <w:noProof/>
                    <w:webHidden/>
                  </w:rPr>
                  <w:tab/>
                  <w:t xml:space="preserve">page </w:t>
                </w:r>
                <w:r w:rsidR="008A7CC8">
                  <w:rPr>
                    <w:noProof/>
                    <w:webHidden/>
                  </w:rPr>
                  <w:fldChar w:fldCharType="begin"/>
                </w:r>
                <w:r w:rsidR="008A7CC8">
                  <w:rPr>
                    <w:noProof/>
                    <w:webHidden/>
                  </w:rPr>
                  <w:instrText xml:space="preserve"> PAGEREF _Toc511548591 \h </w:instrText>
                </w:r>
                <w:r w:rsidR="008A7CC8">
                  <w:rPr>
                    <w:noProof/>
                    <w:webHidden/>
                  </w:rPr>
                </w:r>
                <w:r w:rsidR="008A7CC8">
                  <w:rPr>
                    <w:noProof/>
                    <w:webHidden/>
                  </w:rPr>
                  <w:fldChar w:fldCharType="separate"/>
                </w:r>
                <w:r w:rsidR="008A7CC8">
                  <w:rPr>
                    <w:noProof/>
                    <w:webHidden/>
                  </w:rPr>
                  <w:t>1</w:t>
                </w:r>
                <w:r w:rsidR="008A7CC8">
                  <w:rPr>
                    <w:noProof/>
                    <w:webHidden/>
                  </w:rPr>
                  <w:fldChar w:fldCharType="end"/>
                </w:r>
              </w:hyperlink>
            </w:p>
            <w:p w14:paraId="5124BF94" w14:textId="62785E2A" w:rsidR="008A7CC8" w:rsidRDefault="00816B8D">
              <w:pPr>
                <w:pStyle w:val="TOC1"/>
                <w:tabs>
                  <w:tab w:val="right" w:leader="dot" w:pos="8630"/>
                </w:tabs>
                <w:rPr>
                  <w:rFonts w:eastAsiaTheme="minorEastAsia"/>
                  <w:noProof/>
                  <w:color w:val="auto"/>
                  <w:sz w:val="22"/>
                  <w:szCs w:val="22"/>
                  <w:lang w:eastAsia="en-US"/>
                </w:rPr>
              </w:pPr>
              <w:hyperlink w:anchor="_Toc511548592" w:history="1">
                <w:r w:rsidR="008A7CC8" w:rsidRPr="00A51BB4">
                  <w:rPr>
                    <w:rStyle w:val="Hyperlink"/>
                    <w:noProof/>
                  </w:rPr>
                  <w:t>Executive Summary</w:t>
                </w:r>
                <w:r w:rsidR="008A7CC8">
                  <w:rPr>
                    <w:noProof/>
                    <w:webHidden/>
                  </w:rPr>
                  <w:tab/>
                  <w:t xml:space="preserve">page </w:t>
                </w:r>
                <w:r w:rsidR="008A7CC8">
                  <w:rPr>
                    <w:noProof/>
                    <w:webHidden/>
                  </w:rPr>
                  <w:fldChar w:fldCharType="begin"/>
                </w:r>
                <w:r w:rsidR="008A7CC8">
                  <w:rPr>
                    <w:noProof/>
                    <w:webHidden/>
                  </w:rPr>
                  <w:instrText xml:space="preserve"> PAGEREF _Toc511548592 \h </w:instrText>
                </w:r>
                <w:r w:rsidR="008A7CC8">
                  <w:rPr>
                    <w:noProof/>
                    <w:webHidden/>
                  </w:rPr>
                </w:r>
                <w:r w:rsidR="008A7CC8">
                  <w:rPr>
                    <w:noProof/>
                    <w:webHidden/>
                  </w:rPr>
                  <w:fldChar w:fldCharType="separate"/>
                </w:r>
                <w:r w:rsidR="008A7CC8">
                  <w:rPr>
                    <w:noProof/>
                    <w:webHidden/>
                  </w:rPr>
                  <w:t>1</w:t>
                </w:r>
                <w:r w:rsidR="008A7CC8">
                  <w:rPr>
                    <w:noProof/>
                    <w:webHidden/>
                  </w:rPr>
                  <w:fldChar w:fldCharType="end"/>
                </w:r>
              </w:hyperlink>
            </w:p>
            <w:p w14:paraId="09D67147" w14:textId="1AC1F6E3" w:rsidR="008A7CC8" w:rsidRDefault="00816B8D">
              <w:pPr>
                <w:pStyle w:val="TOC1"/>
                <w:tabs>
                  <w:tab w:val="right" w:leader="dot" w:pos="8630"/>
                </w:tabs>
                <w:rPr>
                  <w:rFonts w:eastAsiaTheme="minorEastAsia"/>
                  <w:noProof/>
                  <w:color w:val="auto"/>
                  <w:sz w:val="22"/>
                  <w:szCs w:val="22"/>
                  <w:lang w:eastAsia="en-US"/>
                </w:rPr>
              </w:pPr>
              <w:hyperlink w:anchor="_Toc511548593" w:history="1">
                <w:r w:rsidR="008A7CC8" w:rsidRPr="00A51BB4">
                  <w:rPr>
                    <w:rStyle w:val="Hyperlink"/>
                    <w:noProof/>
                  </w:rPr>
                  <w:t>Discussion</w:t>
                </w:r>
                <w:r w:rsidR="008A7CC8">
                  <w:rPr>
                    <w:noProof/>
                    <w:webHidden/>
                  </w:rPr>
                  <w:tab/>
                  <w:t xml:space="preserve">page </w:t>
                </w:r>
                <w:r w:rsidR="008A7CC8">
                  <w:rPr>
                    <w:noProof/>
                    <w:webHidden/>
                  </w:rPr>
                  <w:fldChar w:fldCharType="begin"/>
                </w:r>
                <w:r w:rsidR="008A7CC8">
                  <w:rPr>
                    <w:noProof/>
                    <w:webHidden/>
                  </w:rPr>
                  <w:instrText xml:space="preserve"> PAGEREF _Toc511548593 \h </w:instrText>
                </w:r>
                <w:r w:rsidR="008A7CC8">
                  <w:rPr>
                    <w:noProof/>
                    <w:webHidden/>
                  </w:rPr>
                </w:r>
                <w:r w:rsidR="008A7CC8">
                  <w:rPr>
                    <w:noProof/>
                    <w:webHidden/>
                  </w:rPr>
                  <w:fldChar w:fldCharType="separate"/>
                </w:r>
                <w:r w:rsidR="008A7CC8">
                  <w:rPr>
                    <w:noProof/>
                    <w:webHidden/>
                  </w:rPr>
                  <w:t>2</w:t>
                </w:r>
                <w:r w:rsidR="008A7CC8">
                  <w:rPr>
                    <w:noProof/>
                    <w:webHidden/>
                  </w:rPr>
                  <w:fldChar w:fldCharType="end"/>
                </w:r>
              </w:hyperlink>
            </w:p>
            <w:p w14:paraId="02C46279" w14:textId="66013CE6" w:rsidR="008A7CC8" w:rsidRDefault="00816B8D">
              <w:pPr>
                <w:pStyle w:val="TOC1"/>
                <w:tabs>
                  <w:tab w:val="left" w:pos="400"/>
                  <w:tab w:val="right" w:leader="dot" w:pos="8630"/>
                </w:tabs>
                <w:rPr>
                  <w:rFonts w:eastAsiaTheme="minorEastAsia"/>
                  <w:noProof/>
                  <w:color w:val="auto"/>
                  <w:sz w:val="22"/>
                  <w:szCs w:val="22"/>
                  <w:lang w:eastAsia="en-US"/>
                </w:rPr>
              </w:pPr>
              <w:hyperlink w:anchor="_Toc511548594" w:history="1">
                <w:r w:rsidR="008A7CC8" w:rsidRPr="00A51BB4">
                  <w:rPr>
                    <w:rStyle w:val="Hyperlink"/>
                    <w:rFonts w:ascii="Symbol" w:hAnsi="Symbol"/>
                    <w:noProof/>
                  </w:rPr>
                  <w:t></w:t>
                </w:r>
                <w:r w:rsidR="008A7CC8">
                  <w:rPr>
                    <w:rFonts w:eastAsiaTheme="minorEastAsia"/>
                    <w:noProof/>
                    <w:color w:val="auto"/>
                    <w:sz w:val="22"/>
                    <w:szCs w:val="22"/>
                    <w:lang w:eastAsia="en-US"/>
                  </w:rPr>
                  <w:tab/>
                </w:r>
                <w:r w:rsidR="008A7CC8" w:rsidRPr="00A51BB4">
                  <w:rPr>
                    <w:rStyle w:val="Hyperlink"/>
                    <w:noProof/>
                  </w:rPr>
                  <w:t>Compatibility</w:t>
                </w:r>
                <w:r w:rsidR="008A7CC8">
                  <w:rPr>
                    <w:noProof/>
                    <w:webHidden/>
                  </w:rPr>
                  <w:tab/>
                  <w:t xml:space="preserve">page </w:t>
                </w:r>
                <w:r w:rsidR="008A7CC8">
                  <w:rPr>
                    <w:noProof/>
                    <w:webHidden/>
                  </w:rPr>
                  <w:fldChar w:fldCharType="begin"/>
                </w:r>
                <w:r w:rsidR="008A7CC8">
                  <w:rPr>
                    <w:noProof/>
                    <w:webHidden/>
                  </w:rPr>
                  <w:instrText xml:space="preserve"> PAGEREF _Toc511548594 \h </w:instrText>
                </w:r>
                <w:r w:rsidR="008A7CC8">
                  <w:rPr>
                    <w:noProof/>
                    <w:webHidden/>
                  </w:rPr>
                </w:r>
                <w:r w:rsidR="008A7CC8">
                  <w:rPr>
                    <w:noProof/>
                    <w:webHidden/>
                  </w:rPr>
                  <w:fldChar w:fldCharType="separate"/>
                </w:r>
                <w:r w:rsidR="008A7CC8">
                  <w:rPr>
                    <w:noProof/>
                    <w:webHidden/>
                  </w:rPr>
                  <w:t>2</w:t>
                </w:r>
                <w:r w:rsidR="008A7CC8">
                  <w:rPr>
                    <w:noProof/>
                    <w:webHidden/>
                  </w:rPr>
                  <w:fldChar w:fldCharType="end"/>
                </w:r>
              </w:hyperlink>
            </w:p>
            <w:p w14:paraId="1014E8E6" w14:textId="2635E9B2" w:rsidR="008A7CC8" w:rsidRDefault="00816B8D" w:rsidP="008A7CC8">
              <w:pPr>
                <w:pStyle w:val="TOC1"/>
                <w:tabs>
                  <w:tab w:val="left" w:pos="400"/>
                  <w:tab w:val="right" w:leader="dot" w:pos="8630"/>
                </w:tabs>
                <w:rPr>
                  <w:rStyle w:val="Hyperlink"/>
                  <w:noProof/>
                </w:rPr>
              </w:pPr>
              <w:hyperlink w:anchor="_Toc511548595" w:history="1">
                <w:r w:rsidR="008A7CC8" w:rsidRPr="00A51BB4">
                  <w:rPr>
                    <w:rStyle w:val="Hyperlink"/>
                    <w:rFonts w:ascii="Symbol" w:hAnsi="Symbol"/>
                    <w:noProof/>
                  </w:rPr>
                  <w:t></w:t>
                </w:r>
                <w:r w:rsidR="008A7CC8">
                  <w:rPr>
                    <w:rFonts w:eastAsiaTheme="minorEastAsia"/>
                    <w:noProof/>
                    <w:color w:val="auto"/>
                    <w:sz w:val="22"/>
                    <w:szCs w:val="22"/>
                    <w:lang w:eastAsia="en-US"/>
                  </w:rPr>
                  <w:tab/>
                </w:r>
                <w:r w:rsidR="008A7CC8" w:rsidRPr="00A51BB4">
                  <w:rPr>
                    <w:rStyle w:val="Hyperlink"/>
                    <w:noProof/>
                  </w:rPr>
                  <w:t>Convenience</w:t>
                </w:r>
                <w:r w:rsidR="008A7CC8">
                  <w:rPr>
                    <w:noProof/>
                    <w:webHidden/>
                  </w:rPr>
                  <w:tab/>
                  <w:t xml:space="preserve">page </w:t>
                </w:r>
                <w:r w:rsidR="008A7CC8">
                  <w:rPr>
                    <w:noProof/>
                    <w:webHidden/>
                  </w:rPr>
                  <w:fldChar w:fldCharType="begin"/>
                </w:r>
                <w:r w:rsidR="008A7CC8">
                  <w:rPr>
                    <w:noProof/>
                    <w:webHidden/>
                  </w:rPr>
                  <w:instrText xml:space="preserve"> PAGEREF _Toc511548595 \h </w:instrText>
                </w:r>
                <w:r w:rsidR="008A7CC8">
                  <w:rPr>
                    <w:noProof/>
                    <w:webHidden/>
                  </w:rPr>
                </w:r>
                <w:r w:rsidR="008A7CC8">
                  <w:rPr>
                    <w:noProof/>
                    <w:webHidden/>
                  </w:rPr>
                  <w:fldChar w:fldCharType="separate"/>
                </w:r>
                <w:r w:rsidR="008A7CC8">
                  <w:rPr>
                    <w:noProof/>
                    <w:webHidden/>
                  </w:rPr>
                  <w:t>2</w:t>
                </w:r>
                <w:r w:rsidR="008A7CC8">
                  <w:rPr>
                    <w:noProof/>
                    <w:webHidden/>
                  </w:rPr>
                  <w:fldChar w:fldCharType="end"/>
                </w:r>
              </w:hyperlink>
            </w:p>
            <w:p w14:paraId="7D532581" w14:textId="6CB1FD5B" w:rsidR="008A7CC8" w:rsidRDefault="008A7CC8" w:rsidP="008A7CC8">
              <w:pPr>
                <w:pStyle w:val="ListParagraph"/>
                <w:numPr>
                  <w:ilvl w:val="0"/>
                  <w:numId w:val="15"/>
                </w:numPr>
              </w:pPr>
              <w:r>
                <w:t>Margin</w:t>
              </w:r>
              <w:r w:rsidR="007900D1">
                <w:t xml:space="preserve"> Adjustment</w:t>
              </w:r>
              <w:r>
                <w:t>…</w:t>
              </w:r>
              <w:r w:rsidR="007900D1">
                <w:t>…</w:t>
              </w:r>
              <w:r>
                <w:t>………………………………………………………</w:t>
              </w:r>
              <w:r w:rsidR="007900D1">
                <w:t>…………………………………………page 2</w:t>
              </w:r>
            </w:p>
            <w:p w14:paraId="42BDE871" w14:textId="5E3042AC" w:rsidR="007900D1" w:rsidRDefault="007900D1" w:rsidP="008A7CC8">
              <w:pPr>
                <w:pStyle w:val="ListParagraph"/>
                <w:numPr>
                  <w:ilvl w:val="0"/>
                  <w:numId w:val="15"/>
                </w:numPr>
              </w:pPr>
              <w:r>
                <w:t>Cursor Placement…………………………………………………………………………………………………………page 3</w:t>
              </w:r>
            </w:p>
            <w:p w14:paraId="7C7AADE0" w14:textId="59CA765B" w:rsidR="007900D1" w:rsidRDefault="007900D1" w:rsidP="008A7CC8">
              <w:pPr>
                <w:pStyle w:val="ListParagraph"/>
                <w:numPr>
                  <w:ilvl w:val="0"/>
                  <w:numId w:val="15"/>
                </w:numPr>
              </w:pPr>
              <w:r>
                <w:t>Tabs……………………………………………………………………………………………………………………………..page 3</w:t>
              </w:r>
            </w:p>
            <w:p w14:paraId="472B6D7B" w14:textId="5447350D" w:rsidR="007900D1" w:rsidRPr="008A7CC8" w:rsidRDefault="007900D1" w:rsidP="008A7CC8">
              <w:pPr>
                <w:pStyle w:val="ListParagraph"/>
                <w:numPr>
                  <w:ilvl w:val="0"/>
                  <w:numId w:val="15"/>
                </w:numPr>
              </w:pPr>
              <w:r>
                <w:t>Mailings……………………………………………………………………………………………………………………….page 3</w:t>
              </w:r>
            </w:p>
            <w:p w14:paraId="51EF4AAD" w14:textId="767A734F" w:rsidR="008A7CC8" w:rsidRDefault="00816B8D">
              <w:pPr>
                <w:pStyle w:val="TOC1"/>
                <w:tabs>
                  <w:tab w:val="left" w:pos="400"/>
                  <w:tab w:val="right" w:leader="dot" w:pos="8630"/>
                </w:tabs>
                <w:rPr>
                  <w:rStyle w:val="Hyperlink"/>
                  <w:noProof/>
                </w:rPr>
              </w:pPr>
              <w:hyperlink w:anchor="_Toc511548596" w:history="1">
                <w:r w:rsidR="008A7CC8" w:rsidRPr="00A51BB4">
                  <w:rPr>
                    <w:rStyle w:val="Hyperlink"/>
                    <w:rFonts w:ascii="Symbol" w:hAnsi="Symbol"/>
                    <w:noProof/>
                  </w:rPr>
                  <w:t></w:t>
                </w:r>
                <w:r w:rsidR="008A7CC8">
                  <w:rPr>
                    <w:rFonts w:eastAsiaTheme="minorEastAsia"/>
                    <w:noProof/>
                    <w:color w:val="auto"/>
                    <w:sz w:val="22"/>
                    <w:szCs w:val="22"/>
                    <w:lang w:eastAsia="en-US"/>
                  </w:rPr>
                  <w:tab/>
                </w:r>
                <w:r w:rsidR="008A7CC8" w:rsidRPr="00A51BB4">
                  <w:rPr>
                    <w:rStyle w:val="Hyperlink"/>
                    <w:noProof/>
                  </w:rPr>
                  <w:t>User Interfac</w:t>
                </w:r>
                <w:r w:rsidR="007900D1">
                  <w:rPr>
                    <w:rStyle w:val="Hyperlink"/>
                    <w:noProof/>
                  </w:rPr>
                  <w:t xml:space="preserve">e……………………………………………………………………………………………………………………page </w:t>
                </w:r>
                <w:r w:rsidR="008A7CC8">
                  <w:rPr>
                    <w:noProof/>
                    <w:webHidden/>
                  </w:rPr>
                  <w:fldChar w:fldCharType="begin"/>
                </w:r>
                <w:r w:rsidR="008A7CC8">
                  <w:rPr>
                    <w:noProof/>
                    <w:webHidden/>
                  </w:rPr>
                  <w:instrText xml:space="preserve"> PAGEREF _Toc511548596 \h </w:instrText>
                </w:r>
                <w:r w:rsidR="008A7CC8">
                  <w:rPr>
                    <w:noProof/>
                    <w:webHidden/>
                  </w:rPr>
                </w:r>
                <w:r w:rsidR="008A7CC8">
                  <w:rPr>
                    <w:noProof/>
                    <w:webHidden/>
                  </w:rPr>
                  <w:fldChar w:fldCharType="separate"/>
                </w:r>
                <w:r w:rsidR="008A7CC8">
                  <w:rPr>
                    <w:noProof/>
                    <w:webHidden/>
                  </w:rPr>
                  <w:t>4</w:t>
                </w:r>
                <w:r w:rsidR="008A7CC8">
                  <w:rPr>
                    <w:noProof/>
                    <w:webHidden/>
                  </w:rPr>
                  <w:fldChar w:fldCharType="end"/>
                </w:r>
              </w:hyperlink>
            </w:p>
            <w:p w14:paraId="6CC5689C" w14:textId="0C5857DB" w:rsidR="007900D1" w:rsidRPr="007900D1" w:rsidRDefault="007900D1" w:rsidP="007900D1">
              <w:pPr>
                <w:pStyle w:val="ListParagraph"/>
                <w:numPr>
                  <w:ilvl w:val="0"/>
                  <w:numId w:val="16"/>
                </w:numPr>
              </w:pPr>
              <w:r>
                <w:t>Icons……………………………………………………………………………………………………………………………page 4</w:t>
              </w:r>
            </w:p>
            <w:p w14:paraId="6410AB15" w14:textId="5743F9AE" w:rsidR="008A7CC8" w:rsidRDefault="00816B8D">
              <w:pPr>
                <w:pStyle w:val="TOC1"/>
                <w:tabs>
                  <w:tab w:val="left" w:pos="400"/>
                  <w:tab w:val="right" w:leader="dot" w:pos="8630"/>
                </w:tabs>
                <w:rPr>
                  <w:rStyle w:val="Hyperlink"/>
                  <w:noProof/>
                </w:rPr>
              </w:pPr>
              <w:hyperlink w:anchor="_Toc511548597" w:history="1">
                <w:r w:rsidR="008A7CC8" w:rsidRPr="00A51BB4">
                  <w:rPr>
                    <w:rStyle w:val="Hyperlink"/>
                    <w:rFonts w:ascii="Symbol" w:hAnsi="Symbol"/>
                    <w:noProof/>
                  </w:rPr>
                  <w:t></w:t>
                </w:r>
                <w:r w:rsidR="008A7CC8">
                  <w:rPr>
                    <w:rFonts w:eastAsiaTheme="minorEastAsia"/>
                    <w:noProof/>
                    <w:color w:val="auto"/>
                    <w:sz w:val="22"/>
                    <w:szCs w:val="22"/>
                    <w:lang w:eastAsia="en-US"/>
                  </w:rPr>
                  <w:tab/>
                </w:r>
                <w:r w:rsidR="008A7CC8" w:rsidRPr="00A51BB4">
                  <w:rPr>
                    <w:rStyle w:val="Hyperlink"/>
                    <w:noProof/>
                  </w:rPr>
                  <w:t>System Requirements</w:t>
                </w:r>
                <w:r w:rsidR="008A7CC8">
                  <w:rPr>
                    <w:noProof/>
                    <w:webHidden/>
                  </w:rPr>
                  <w:tab/>
                </w:r>
                <w:r w:rsidR="002A5305">
                  <w:rPr>
                    <w:noProof/>
                    <w:webHidden/>
                  </w:rPr>
                  <w:t xml:space="preserve">page </w:t>
                </w:r>
                <w:r w:rsidR="008A7CC8">
                  <w:rPr>
                    <w:noProof/>
                    <w:webHidden/>
                  </w:rPr>
                  <w:fldChar w:fldCharType="begin"/>
                </w:r>
                <w:r w:rsidR="008A7CC8">
                  <w:rPr>
                    <w:noProof/>
                    <w:webHidden/>
                  </w:rPr>
                  <w:instrText xml:space="preserve"> PAGEREF _Toc511548597 \h </w:instrText>
                </w:r>
                <w:r w:rsidR="008A7CC8">
                  <w:rPr>
                    <w:noProof/>
                    <w:webHidden/>
                  </w:rPr>
                </w:r>
                <w:r w:rsidR="008A7CC8">
                  <w:rPr>
                    <w:noProof/>
                    <w:webHidden/>
                  </w:rPr>
                  <w:fldChar w:fldCharType="separate"/>
                </w:r>
                <w:r w:rsidR="008A7CC8">
                  <w:rPr>
                    <w:noProof/>
                    <w:webHidden/>
                  </w:rPr>
                  <w:t>5</w:t>
                </w:r>
                <w:r w:rsidR="008A7CC8">
                  <w:rPr>
                    <w:noProof/>
                    <w:webHidden/>
                  </w:rPr>
                  <w:fldChar w:fldCharType="end"/>
                </w:r>
              </w:hyperlink>
            </w:p>
            <w:p w14:paraId="3CE3E271" w14:textId="2BC27A34" w:rsidR="002A5305" w:rsidRDefault="002A5305" w:rsidP="002A5305">
              <w:pPr>
                <w:pStyle w:val="ListParagraph"/>
                <w:numPr>
                  <w:ilvl w:val="0"/>
                  <w:numId w:val="16"/>
                </w:numPr>
              </w:pPr>
              <w:r>
                <w:t>Central Processing Unit……………………………………………………………………………………………….</w:t>
              </w:r>
              <w:r w:rsidR="008664E3">
                <w:t>.</w:t>
              </w:r>
              <w:r>
                <w:t>page 5</w:t>
              </w:r>
            </w:p>
            <w:p w14:paraId="5ED6D77C" w14:textId="2629B84D" w:rsidR="008664E3" w:rsidRDefault="008664E3" w:rsidP="002A5305">
              <w:pPr>
                <w:pStyle w:val="ListParagraph"/>
                <w:numPr>
                  <w:ilvl w:val="0"/>
                  <w:numId w:val="16"/>
                </w:numPr>
              </w:pPr>
              <w:r>
                <w:t>Graphics Processing Unit……………………………………………………………………………………………..page 5</w:t>
              </w:r>
            </w:p>
            <w:p w14:paraId="29902D34" w14:textId="43EF6675" w:rsidR="008664E3" w:rsidRDefault="008664E3" w:rsidP="002A5305">
              <w:pPr>
                <w:pStyle w:val="ListParagraph"/>
                <w:numPr>
                  <w:ilvl w:val="0"/>
                  <w:numId w:val="16"/>
                </w:numPr>
              </w:pPr>
              <w:r>
                <w:t>RAAM……………………………………………………………………………………………………………………………page 5</w:t>
              </w:r>
            </w:p>
            <w:p w14:paraId="523A7403" w14:textId="7D30F5E3" w:rsidR="008664E3" w:rsidRPr="002A5305" w:rsidRDefault="00513AC4" w:rsidP="002A5305">
              <w:pPr>
                <w:pStyle w:val="ListParagraph"/>
                <w:numPr>
                  <w:ilvl w:val="0"/>
                  <w:numId w:val="16"/>
                </w:numPr>
              </w:pPr>
              <w:r>
                <w:t>Hard Drive Memory……………………………………………………………………………………………………..page 5</w:t>
              </w:r>
            </w:p>
            <w:p w14:paraId="6E803578" w14:textId="095A845B" w:rsidR="008A7CC8" w:rsidRDefault="00816B8D">
              <w:pPr>
                <w:pStyle w:val="TOC1"/>
                <w:tabs>
                  <w:tab w:val="right" w:leader="dot" w:pos="8630"/>
                </w:tabs>
                <w:rPr>
                  <w:rFonts w:eastAsiaTheme="minorEastAsia"/>
                  <w:noProof/>
                  <w:color w:val="auto"/>
                  <w:sz w:val="22"/>
                  <w:szCs w:val="22"/>
                  <w:lang w:eastAsia="en-US"/>
                </w:rPr>
              </w:pPr>
              <w:hyperlink w:anchor="_Toc511548598" w:history="1">
                <w:r w:rsidR="008A7CC8" w:rsidRPr="00A51BB4">
                  <w:rPr>
                    <w:rStyle w:val="Hyperlink"/>
                    <w:noProof/>
                  </w:rPr>
                  <w:t>Conclusion</w:t>
                </w:r>
                <w:r w:rsidR="008A7CC8">
                  <w:rPr>
                    <w:noProof/>
                    <w:webHidden/>
                  </w:rPr>
                  <w:tab/>
                </w:r>
                <w:r w:rsidR="00513AC4">
                  <w:rPr>
                    <w:noProof/>
                    <w:webHidden/>
                  </w:rPr>
                  <w:t xml:space="preserve">page </w:t>
                </w:r>
                <w:r w:rsidR="008A7CC8">
                  <w:rPr>
                    <w:noProof/>
                    <w:webHidden/>
                  </w:rPr>
                  <w:fldChar w:fldCharType="begin"/>
                </w:r>
                <w:r w:rsidR="008A7CC8">
                  <w:rPr>
                    <w:noProof/>
                    <w:webHidden/>
                  </w:rPr>
                  <w:instrText xml:space="preserve"> PAGEREF _Toc511548598 \h </w:instrText>
                </w:r>
                <w:r w:rsidR="008A7CC8">
                  <w:rPr>
                    <w:noProof/>
                    <w:webHidden/>
                  </w:rPr>
                </w:r>
                <w:r w:rsidR="008A7CC8">
                  <w:rPr>
                    <w:noProof/>
                    <w:webHidden/>
                  </w:rPr>
                  <w:fldChar w:fldCharType="separate"/>
                </w:r>
                <w:r w:rsidR="008A7CC8">
                  <w:rPr>
                    <w:noProof/>
                    <w:webHidden/>
                  </w:rPr>
                  <w:t>5</w:t>
                </w:r>
                <w:r w:rsidR="008A7CC8">
                  <w:rPr>
                    <w:noProof/>
                    <w:webHidden/>
                  </w:rPr>
                  <w:fldChar w:fldCharType="end"/>
                </w:r>
              </w:hyperlink>
            </w:p>
            <w:p w14:paraId="47902B90" w14:textId="0C232C46" w:rsidR="008A7CC8" w:rsidRDefault="00816B8D">
              <w:pPr>
                <w:pStyle w:val="TOC1"/>
                <w:tabs>
                  <w:tab w:val="right" w:leader="dot" w:pos="8630"/>
                </w:tabs>
                <w:rPr>
                  <w:rFonts w:eastAsiaTheme="minorEastAsia"/>
                  <w:noProof/>
                  <w:color w:val="auto"/>
                  <w:sz w:val="22"/>
                  <w:szCs w:val="22"/>
                  <w:lang w:eastAsia="en-US"/>
                </w:rPr>
              </w:pPr>
              <w:hyperlink w:anchor="_Toc511548599" w:history="1">
                <w:r w:rsidR="008A7CC8" w:rsidRPr="00A51BB4">
                  <w:rPr>
                    <w:rStyle w:val="Hyperlink"/>
                    <w:noProof/>
                  </w:rPr>
                  <w:t>References</w:t>
                </w:r>
                <w:r w:rsidR="008A7CC8">
                  <w:rPr>
                    <w:noProof/>
                    <w:webHidden/>
                  </w:rPr>
                  <w:tab/>
                </w:r>
                <w:r w:rsidR="00513AC4">
                  <w:rPr>
                    <w:noProof/>
                    <w:webHidden/>
                  </w:rPr>
                  <w:t xml:space="preserve">page </w:t>
                </w:r>
                <w:r w:rsidR="008A7CC8">
                  <w:rPr>
                    <w:noProof/>
                    <w:webHidden/>
                  </w:rPr>
                  <w:fldChar w:fldCharType="begin"/>
                </w:r>
                <w:r w:rsidR="008A7CC8">
                  <w:rPr>
                    <w:noProof/>
                    <w:webHidden/>
                  </w:rPr>
                  <w:instrText xml:space="preserve"> PAGEREF _Toc511548599 \h </w:instrText>
                </w:r>
                <w:r w:rsidR="008A7CC8">
                  <w:rPr>
                    <w:noProof/>
                    <w:webHidden/>
                  </w:rPr>
                </w:r>
                <w:r w:rsidR="008A7CC8">
                  <w:rPr>
                    <w:noProof/>
                    <w:webHidden/>
                  </w:rPr>
                  <w:fldChar w:fldCharType="separate"/>
                </w:r>
                <w:r w:rsidR="008A7CC8">
                  <w:rPr>
                    <w:noProof/>
                    <w:webHidden/>
                  </w:rPr>
                  <w:t>6</w:t>
                </w:r>
                <w:r w:rsidR="008A7CC8">
                  <w:rPr>
                    <w:noProof/>
                    <w:webHidden/>
                  </w:rPr>
                  <w:fldChar w:fldCharType="end"/>
                </w:r>
              </w:hyperlink>
            </w:p>
            <w:p w14:paraId="4A5DC892" w14:textId="08D0BBC6" w:rsidR="00B80122" w:rsidRDefault="00B80122">
              <w:r>
                <w:rPr>
                  <w:b/>
                  <w:bCs/>
                  <w:noProof/>
                </w:rPr>
                <w:fldChar w:fldCharType="end"/>
              </w:r>
            </w:p>
          </w:sdtContent>
        </w:sdt>
        <w:p w14:paraId="58D0D8E5" w14:textId="30E6F79B" w:rsidR="00B80122" w:rsidRDefault="00B80122">
          <w:r>
            <w:br w:type="page"/>
          </w:r>
        </w:p>
      </w:sdtContent>
    </w:sdt>
    <w:p w14:paraId="05B2C1F9" w14:textId="77777777" w:rsidR="00A86396" w:rsidRDefault="00A86396" w:rsidP="006F4C96">
      <w:pPr>
        <w:pStyle w:val="Heading1"/>
        <w:rPr>
          <w:rStyle w:val="Heading1Char"/>
        </w:rPr>
      </w:pPr>
    </w:p>
    <w:p w14:paraId="1B9A1418" w14:textId="676228DF" w:rsidR="00A86396" w:rsidRDefault="00A86396" w:rsidP="00A86396">
      <w:pPr>
        <w:pStyle w:val="Heading1"/>
        <w:rPr>
          <w:rStyle w:val="Heading1Char"/>
        </w:rPr>
      </w:pPr>
      <w:bookmarkStart w:id="0" w:name="_Toc511548591"/>
      <w:r>
        <w:rPr>
          <w:rStyle w:val="Heading1Char"/>
        </w:rPr>
        <w:t>Introduction</w:t>
      </w:r>
      <w:bookmarkEnd w:id="0"/>
    </w:p>
    <w:p w14:paraId="5BC325F6" w14:textId="51E7389C" w:rsidR="00A86396" w:rsidRPr="00672039" w:rsidRDefault="00A86396" w:rsidP="00DD4F31">
      <w:pPr>
        <w:ind w:firstLine="720"/>
        <w:rPr>
          <w:rStyle w:val="Heading1Char"/>
          <w:rFonts w:asciiTheme="minorHAnsi" w:eastAsiaTheme="minorHAnsi" w:hAnsiTheme="minorHAnsi" w:cstheme="minorBidi"/>
          <w:color w:val="595959" w:themeColor="text1" w:themeTint="A6"/>
          <w:sz w:val="20"/>
        </w:rPr>
      </w:pPr>
      <w:r>
        <w:t>The purpose of this report is to compare</w:t>
      </w:r>
      <w:r w:rsidR="006E60EF">
        <w:t xml:space="preserve"> two desktop productivity applications: </w:t>
      </w:r>
      <w:r>
        <w:t xml:space="preserve">Microsoft Word </w:t>
      </w:r>
      <w:r w:rsidR="00992E8A">
        <w:t xml:space="preserve">2016 </w:t>
      </w:r>
      <w:r>
        <w:t>and Corel WordPerfect</w:t>
      </w:r>
      <w:r w:rsidR="00992E8A">
        <w:t xml:space="preserve"> X8</w:t>
      </w:r>
      <w:r>
        <w:t>. These two applications are u</w:t>
      </w:r>
      <w:r w:rsidR="006E60EF">
        <w:t>tilized primarily</w:t>
      </w:r>
      <w:r>
        <w:t xml:space="preserve"> for word processing and can prove very convenient in a work</w:t>
      </w:r>
      <w:r w:rsidR="006E60EF">
        <w:t>place</w:t>
      </w:r>
      <w:r>
        <w:t xml:space="preserve"> setting.</w:t>
      </w:r>
      <w:r w:rsidR="0098518D">
        <w:t xml:space="preserve"> </w:t>
      </w:r>
      <w:r w:rsidR="006E60EF">
        <w:t xml:space="preserve">Both programs can produce documents such as reports, in a well formatted manner; suitable for </w:t>
      </w:r>
      <w:r w:rsidR="00BB1A03">
        <w:t>the</w:t>
      </w:r>
      <w:r w:rsidR="006E60EF">
        <w:t xml:space="preserve"> compan</w:t>
      </w:r>
      <w:r w:rsidR="00FE5A68">
        <w:t>y’s</w:t>
      </w:r>
      <w:r w:rsidR="00BB1A03">
        <w:t xml:space="preserve"> needs</w:t>
      </w:r>
      <w:r w:rsidR="006E60EF">
        <w:t>. The software will be compared through their ease of use and functionality, and a recommendation will then be given.</w:t>
      </w:r>
    </w:p>
    <w:p w14:paraId="52F2904B" w14:textId="500357A4" w:rsidR="00E66F05" w:rsidRDefault="00A86396" w:rsidP="006F4C96">
      <w:pPr>
        <w:pStyle w:val="Heading1"/>
        <w:rPr>
          <w:rStyle w:val="Heading1Char"/>
        </w:rPr>
      </w:pPr>
      <w:bookmarkStart w:id="1" w:name="_Toc511548592"/>
      <w:r>
        <w:rPr>
          <w:rStyle w:val="Heading1Char"/>
        </w:rPr>
        <w:t>Executive Summary</w:t>
      </w:r>
      <w:bookmarkEnd w:id="1"/>
    </w:p>
    <w:p w14:paraId="2B4601AD" w14:textId="46372CDB" w:rsidR="00BB1A03" w:rsidRDefault="00D63041" w:rsidP="00BB1A03">
      <w:r>
        <w:tab/>
        <w:t>Th</w:t>
      </w:r>
      <w:r w:rsidR="00AF2C21">
        <w:t>e</w:t>
      </w:r>
      <w:r>
        <w:t xml:space="preserve"> purpose of this report </w:t>
      </w:r>
      <w:r w:rsidR="00340F3B">
        <w:t>wa</w:t>
      </w:r>
      <w:r>
        <w:t>s to compare two desktop productivity applications: Microsoft Word 2016 and Corel WordPerfect X8</w:t>
      </w:r>
      <w:r w:rsidR="00893478">
        <w:t>.</w:t>
      </w:r>
      <w:r>
        <w:t xml:space="preserve"> These two applications are utilized primarily for word processing and can prove very convenient in a workplace setting. </w:t>
      </w:r>
      <w:r w:rsidR="00893478">
        <w:t>The software w</w:t>
      </w:r>
      <w:r w:rsidR="00340F3B">
        <w:t>as</w:t>
      </w:r>
      <w:r w:rsidR="00893478">
        <w:t xml:space="preserve"> compared through their ease of use and functionality</w:t>
      </w:r>
    </w:p>
    <w:p w14:paraId="17B5562B" w14:textId="41E77D81" w:rsidR="006E1E55" w:rsidRDefault="00D63041" w:rsidP="00893478">
      <w:r>
        <w:tab/>
        <w:t>The compatibility of</w:t>
      </w:r>
      <w:r w:rsidR="00893478">
        <w:t xml:space="preserve"> these two programs were c</w:t>
      </w:r>
      <w:r w:rsidR="00340F3B">
        <w:t>ontrasted firstly.</w:t>
      </w:r>
      <w:r w:rsidR="00893478">
        <w:t xml:space="preserve"> </w:t>
      </w:r>
      <w:r w:rsidR="00340F3B">
        <w:t>I</w:t>
      </w:r>
      <w:r w:rsidR="00893478">
        <w:t>t was found that Microsoft Word maintains a large percent of the market</w:t>
      </w:r>
      <w:r w:rsidR="00CE6563">
        <w:t xml:space="preserve"> </w:t>
      </w:r>
      <w:r w:rsidR="00340F3B">
        <w:t>and i</w:t>
      </w:r>
      <w:r w:rsidR="00893478">
        <w:t xml:space="preserve">s used by </w:t>
      </w:r>
      <w:proofErr w:type="gramStart"/>
      <w:r w:rsidR="00893478">
        <w:t>the majority of</w:t>
      </w:r>
      <w:proofErr w:type="gramEnd"/>
      <w:r w:rsidR="00893478">
        <w:t xml:space="preserve"> businesses and schools. </w:t>
      </w:r>
      <w:r w:rsidR="00AF2C21">
        <w:t>Thereby, making this software the most likely to be compatible with the company’s recipients; minimizing any formatting issues.</w:t>
      </w:r>
    </w:p>
    <w:p w14:paraId="7686900E" w14:textId="2A8B9B1E" w:rsidR="006E1E55" w:rsidRDefault="006E1E55" w:rsidP="00893478">
      <w:r>
        <w:t xml:space="preserve">   </w:t>
      </w:r>
      <w:r>
        <w:tab/>
      </w:r>
      <w:r w:rsidR="00AF2C21">
        <w:t xml:space="preserve"> When analyzing the convenience factor between the two, it was found that WordPerfect does have many unique features that cannot be found in Word. For instance, WordPerfect allows the user to adjust margins without entering into a menu system. It also allows the user to begin typing anywhere on the page</w:t>
      </w:r>
      <w:r>
        <w:t xml:space="preserve">, by simply clicking a location. However, these convenience features were not found to be as imperative as </w:t>
      </w:r>
      <w:r w:rsidR="00340F3B">
        <w:t xml:space="preserve">the </w:t>
      </w:r>
      <w:r>
        <w:t xml:space="preserve">compatibility of Word. </w:t>
      </w:r>
    </w:p>
    <w:p w14:paraId="2A272F7B" w14:textId="7C8560A7" w:rsidR="00340F3B" w:rsidRDefault="006E1E55" w:rsidP="006E1E55">
      <w:pPr>
        <w:ind w:firstLine="720"/>
      </w:pPr>
      <w:r>
        <w:t>The user interfaces were also analyzed, and this facet favored Microsoft Word.</w:t>
      </w:r>
      <w:r w:rsidR="00340F3B">
        <w:t xml:space="preserve"> </w:t>
      </w:r>
      <w:r>
        <w:t>Corel WordPerfect implements a somewhat old-fashioned design, whereas Word implements a modernized user-interface. The icons on Word are</w:t>
      </w:r>
      <w:r w:rsidR="00672039">
        <w:t xml:space="preserve"> displayed in a</w:t>
      </w:r>
      <w:r>
        <w:t xml:space="preserve"> larger </w:t>
      </w:r>
      <w:r w:rsidR="00672039">
        <w:t>size and the layout design is colorized</w:t>
      </w:r>
      <w:r w:rsidR="00340F3B">
        <w:t>, giving it a more modern aesthetic</w:t>
      </w:r>
      <w:r w:rsidR="00672039">
        <w:t>.</w:t>
      </w:r>
    </w:p>
    <w:p w14:paraId="74AEB108" w14:textId="77777777" w:rsidR="00DD4F31" w:rsidRDefault="00340F3B" w:rsidP="00340F3B">
      <w:r>
        <w:tab/>
        <w:t xml:space="preserve">Lastly, the system requirements were analyzed. It was found that both programs </w:t>
      </w:r>
      <w:r w:rsidR="00CE6563">
        <w:t xml:space="preserve">require 1GHz of processing power, and 1 GB of RAAM. The only differentiating factor was the amount of hard drive space demanded. Corel WordPerfect requires 1.5GB of space and Microsoft Word requires 3GB. </w:t>
      </w:r>
    </w:p>
    <w:p w14:paraId="2C5F18C2" w14:textId="25333965" w:rsidR="00E66F05" w:rsidRPr="00893478" w:rsidRDefault="00DD4F31" w:rsidP="00DD4F31">
      <w:pPr>
        <w:ind w:firstLine="720"/>
        <w:rPr>
          <w:rStyle w:val="Heading1Char"/>
          <w:rFonts w:asciiTheme="minorHAnsi" w:eastAsiaTheme="minorHAnsi" w:hAnsiTheme="minorHAnsi" w:cstheme="minorBidi"/>
          <w:color w:val="595959" w:themeColor="text1" w:themeTint="A6"/>
          <w:sz w:val="20"/>
        </w:rPr>
      </w:pPr>
      <w:r>
        <w:t>In conclusion, Microsoft Word 2016 is the recommended adoption choice. B</w:t>
      </w:r>
      <w:r w:rsidR="00CE6563">
        <w:t xml:space="preserve">oth applications </w:t>
      </w:r>
      <w:r>
        <w:t xml:space="preserve">offer features valuable to a business setting. However due to the compatibility, user interface, and convenience of Microsoft Word, it is the recommendation for implementation. </w:t>
      </w:r>
    </w:p>
    <w:p w14:paraId="2472F7F9" w14:textId="4D7989EC" w:rsidR="00E66F05" w:rsidRDefault="00A86396" w:rsidP="006F4C96">
      <w:pPr>
        <w:pStyle w:val="Heading1"/>
        <w:rPr>
          <w:rStyle w:val="Heading1Char"/>
        </w:rPr>
      </w:pPr>
      <w:bookmarkStart w:id="2" w:name="_Toc511548593"/>
      <w:r>
        <w:rPr>
          <w:rStyle w:val="Heading1Char"/>
        </w:rPr>
        <w:lastRenderedPageBreak/>
        <w:t>Discussion</w:t>
      </w:r>
      <w:bookmarkEnd w:id="2"/>
    </w:p>
    <w:p w14:paraId="4AACFCDF" w14:textId="0F3B4349" w:rsidR="00BB1A03" w:rsidRDefault="00BB1A03" w:rsidP="00BB1A03"/>
    <w:p w14:paraId="5DAD97BA" w14:textId="42AE727E" w:rsidR="003E1C0B" w:rsidRDefault="003E1C0B" w:rsidP="003E1C0B">
      <w:pPr>
        <w:pStyle w:val="Heading1"/>
        <w:numPr>
          <w:ilvl w:val="0"/>
          <w:numId w:val="8"/>
        </w:numPr>
        <w:rPr>
          <w:rStyle w:val="Heading1Char"/>
        </w:rPr>
      </w:pPr>
      <w:bookmarkStart w:id="3" w:name="_Toc511548594"/>
      <w:r>
        <w:rPr>
          <w:rStyle w:val="Heading1Char"/>
        </w:rPr>
        <w:t>Compatibility</w:t>
      </w:r>
      <w:bookmarkEnd w:id="3"/>
    </w:p>
    <w:p w14:paraId="396B1880" w14:textId="5FE37379" w:rsidR="003E1C0B" w:rsidRPr="003E1C0B" w:rsidRDefault="003E1C0B" w:rsidP="00DD4F31">
      <w:pPr>
        <w:ind w:left="720" w:firstLine="720"/>
      </w:pPr>
      <w:r>
        <w:t>Due to Microsoft Word being included in the Microsoft Windows ecosystem, Word has garnered much more popularity than WordPerfect among the masses. Word firmly maintains 90% of the market and has become the standard among most school</w:t>
      </w:r>
      <w:bookmarkStart w:id="4" w:name="_GoBack"/>
      <w:bookmarkEnd w:id="4"/>
      <w:r>
        <w:t xml:space="preserve">s and businesses. Therefore, most recipients of a document will likely be opening </w:t>
      </w:r>
      <w:r w:rsidR="009135AF">
        <w:t>them</w:t>
      </w:r>
      <w:r>
        <w:t xml:space="preserve"> with Word. Therefore, formatting files using Corel WordPerfect could become an issue if the file is not compatible with Word. </w:t>
      </w:r>
      <w:r w:rsidR="001A0F10">
        <w:t>T</w:t>
      </w:r>
      <w:r w:rsidR="009135AF">
        <w:t>his region</w:t>
      </w:r>
      <w:r w:rsidR="00386E29">
        <w:t>,</w:t>
      </w:r>
      <w:r w:rsidR="009135AF">
        <w:t xml:space="preserve"> is where WordPerfect falters most.</w:t>
      </w:r>
    </w:p>
    <w:p w14:paraId="6F91052F" w14:textId="0E7BF681" w:rsidR="00BB1A03" w:rsidRPr="00BB1A03" w:rsidRDefault="00BB1A03" w:rsidP="003E1C0B">
      <w:pPr>
        <w:pStyle w:val="ListParagraph"/>
      </w:pPr>
    </w:p>
    <w:p w14:paraId="38A3AB5E" w14:textId="14C4E6FD" w:rsidR="004E3F45" w:rsidRDefault="00BB1A03" w:rsidP="00BB1A03">
      <w:pPr>
        <w:pStyle w:val="Heading1"/>
        <w:numPr>
          <w:ilvl w:val="0"/>
          <w:numId w:val="7"/>
        </w:numPr>
        <w:rPr>
          <w:rStyle w:val="Heading1Char"/>
        </w:rPr>
      </w:pPr>
      <w:bookmarkStart w:id="5" w:name="_Toc511548595"/>
      <w:r>
        <w:rPr>
          <w:rStyle w:val="Heading1Char"/>
        </w:rPr>
        <w:t>Convenience</w:t>
      </w:r>
      <w:bookmarkEnd w:id="5"/>
    </w:p>
    <w:p w14:paraId="60DE3400" w14:textId="7B79396F" w:rsidR="008231B4" w:rsidRPr="008231B4" w:rsidRDefault="008231B4" w:rsidP="008231B4">
      <w:pPr>
        <w:pStyle w:val="ListParagraph"/>
        <w:numPr>
          <w:ilvl w:val="0"/>
          <w:numId w:val="7"/>
        </w:numPr>
        <w:ind w:left="1080"/>
        <w:rPr>
          <w:color w:val="00ADDC" w:themeColor="accent4"/>
        </w:rPr>
      </w:pPr>
      <w:r w:rsidRPr="008231B4">
        <w:rPr>
          <w:color w:val="00ADDC" w:themeColor="accent4"/>
        </w:rPr>
        <w:t>Margin Adjustment</w:t>
      </w:r>
    </w:p>
    <w:p w14:paraId="75AC8511" w14:textId="1A3CE543" w:rsidR="00F32E68" w:rsidRDefault="006F4C96" w:rsidP="00DD4F31">
      <w:pPr>
        <w:pStyle w:val="ListParagraph"/>
        <w:ind w:firstLine="360"/>
      </w:pPr>
      <w:r>
        <w:t>Inside Corel WordPerfect</w:t>
      </w:r>
      <w:r w:rsidR="0050752D">
        <w:t>,</w:t>
      </w:r>
      <w:r>
        <w:t xml:space="preserve"> adjusting page margins is a simple and intuitive process. The page margins are displayed to the user on each side of the page layout</w:t>
      </w:r>
      <w:r w:rsidR="0050752D">
        <w:t>;</w:t>
      </w:r>
      <w:r w:rsidR="00F53971">
        <w:t xml:space="preserve"> rather than inside a submenu</w:t>
      </w:r>
      <w:r w:rsidR="0050752D">
        <w:t xml:space="preserve"> as in Word</w:t>
      </w:r>
      <w:r w:rsidR="00F53971">
        <w:t>. They can</w:t>
      </w:r>
      <w:r>
        <w:t xml:space="preserve"> </w:t>
      </w:r>
      <w:r w:rsidR="00F53971">
        <w:t>then</w:t>
      </w:r>
      <w:r>
        <w:t xml:space="preserve"> be adjusted by simply clicking and dragging to the desired width or length. </w:t>
      </w:r>
      <w:r w:rsidR="00F53971">
        <w:t xml:space="preserve">You can also adjust </w:t>
      </w:r>
      <w:r w:rsidR="00B60A1F">
        <w:t>the margin widths</w:t>
      </w:r>
      <w:r w:rsidR="00F53971">
        <w:t xml:space="preserve"> </w:t>
      </w:r>
      <w:r w:rsidR="00B60A1F">
        <w:t>of specific lines on</w:t>
      </w:r>
      <w:r w:rsidR="00F53971">
        <w:t xml:space="preserve"> the page this way. Adjusting margins inside of Word is not a hassle but it does require learning the Menu system</w:t>
      </w:r>
      <w:r w:rsidR="00B60A1F">
        <w:t>;</w:t>
      </w:r>
      <w:r w:rsidR="00F53971">
        <w:t xml:space="preserve"> as margins are not visible on the page layout by default.</w:t>
      </w:r>
      <w:r w:rsidR="008231B4">
        <w:t xml:space="preserve"> </w:t>
      </w:r>
    </w:p>
    <w:p w14:paraId="2D33F6FC" w14:textId="626B25D4" w:rsidR="00130BFF" w:rsidRDefault="00130BFF" w:rsidP="00DD4F31">
      <w:pPr>
        <w:pStyle w:val="ListParagraph"/>
        <w:ind w:firstLine="360"/>
      </w:pPr>
      <w:r>
        <w:rPr>
          <w:noProof/>
        </w:rPr>
        <w:drawing>
          <wp:inline distT="0" distB="0" distL="0" distR="0" wp14:anchorId="61D5720D" wp14:editId="6D11E42B">
            <wp:extent cx="5486400" cy="30843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4342"/>
                    </a:xfrm>
                    <a:prstGeom prst="rect">
                      <a:avLst/>
                    </a:prstGeom>
                  </pic:spPr>
                </pic:pic>
              </a:graphicData>
            </a:graphic>
          </wp:inline>
        </w:drawing>
      </w:r>
    </w:p>
    <w:p w14:paraId="4397188C" w14:textId="03BE8DB5" w:rsidR="00130BFF" w:rsidRDefault="00130BFF" w:rsidP="00DD4F31">
      <w:pPr>
        <w:pStyle w:val="ListParagraph"/>
        <w:ind w:firstLine="360"/>
      </w:pPr>
      <w:r>
        <w:t>Figure 1: Margin Adjustment</w:t>
      </w:r>
    </w:p>
    <w:p w14:paraId="1433764D" w14:textId="77777777" w:rsidR="00F32E68" w:rsidRDefault="00F32E68" w:rsidP="00F32E68">
      <w:pPr>
        <w:pStyle w:val="ListParagraph"/>
      </w:pPr>
    </w:p>
    <w:p w14:paraId="30919679" w14:textId="77777777" w:rsidR="00F32E68" w:rsidRDefault="00F32E68" w:rsidP="00F32E68">
      <w:pPr>
        <w:pStyle w:val="ListParagraph"/>
        <w:numPr>
          <w:ilvl w:val="0"/>
          <w:numId w:val="14"/>
        </w:numPr>
        <w:rPr>
          <w:color w:val="00ADDC" w:themeColor="accent4"/>
        </w:rPr>
      </w:pPr>
      <w:r w:rsidRPr="00F32E68">
        <w:rPr>
          <w:color w:val="00ADDC" w:themeColor="accent4"/>
        </w:rPr>
        <w:lastRenderedPageBreak/>
        <w:t>Cursor Placement</w:t>
      </w:r>
    </w:p>
    <w:p w14:paraId="1FFE30E7" w14:textId="190FBCFB" w:rsidR="00130BFF" w:rsidRPr="00130BFF" w:rsidRDefault="00F53971" w:rsidP="00130BFF">
      <w:pPr>
        <w:pStyle w:val="ListParagraph"/>
        <w:ind w:firstLine="360"/>
        <w:rPr>
          <w:color w:val="00ADDC" w:themeColor="accent4"/>
        </w:rPr>
      </w:pPr>
      <w:r>
        <w:t xml:space="preserve">Another </w:t>
      </w:r>
      <w:r w:rsidR="001646B3">
        <w:t xml:space="preserve">convenient feature of WordPerfect is the ability to begin typing anywhere on the page by simply clicking. Conversely Word does not allow users to </w:t>
      </w:r>
      <w:r w:rsidR="00B81664">
        <w:t xml:space="preserve">freely type anywhere on the page as </w:t>
      </w:r>
      <w:r w:rsidR="00B60A1F">
        <w:t>simply</w:t>
      </w:r>
      <w:r w:rsidR="00B81664">
        <w:t xml:space="preserve">. </w:t>
      </w:r>
      <w:r w:rsidR="00B60A1F">
        <w:t>Word places the cursor at the end of the last sentence written or the leftmost region of the page. Therefore, y</w:t>
      </w:r>
      <w:r w:rsidR="00B81664">
        <w:t xml:space="preserve">ou must continuously press the space bar </w:t>
      </w:r>
      <w:r w:rsidR="00B60A1F">
        <w:t xml:space="preserve">and enter key </w:t>
      </w:r>
      <w:r w:rsidR="00B81664">
        <w:t xml:space="preserve">to get the </w:t>
      </w:r>
      <w:r w:rsidR="00B60A1F">
        <w:t xml:space="preserve">cursor to the </w:t>
      </w:r>
      <w:r w:rsidR="00B81664">
        <w:t xml:space="preserve">desired position.  </w:t>
      </w:r>
    </w:p>
    <w:p w14:paraId="1ADFDFA6" w14:textId="77777777" w:rsidR="00130BFF" w:rsidRDefault="00130BFF" w:rsidP="008231B4">
      <w:pPr>
        <w:pStyle w:val="ListParagraph"/>
        <w:ind w:left="1080"/>
      </w:pPr>
    </w:p>
    <w:p w14:paraId="0913BC62" w14:textId="67575294" w:rsidR="009135AF" w:rsidRPr="00F32E68" w:rsidRDefault="002B59F0" w:rsidP="00F32E68">
      <w:pPr>
        <w:pStyle w:val="ListParagraph"/>
        <w:numPr>
          <w:ilvl w:val="0"/>
          <w:numId w:val="14"/>
        </w:numPr>
        <w:rPr>
          <w:color w:val="00ADDC" w:themeColor="accent4"/>
        </w:rPr>
      </w:pPr>
      <w:r>
        <w:rPr>
          <w:color w:val="00ADDC" w:themeColor="accent4"/>
        </w:rPr>
        <w:t>Tabs</w:t>
      </w:r>
    </w:p>
    <w:p w14:paraId="0AD427B3" w14:textId="56185972" w:rsidR="008937A1" w:rsidRDefault="00E2145E" w:rsidP="00130BFF">
      <w:pPr>
        <w:pStyle w:val="ListParagraph"/>
        <w:ind w:firstLine="360"/>
      </w:pPr>
      <w:r>
        <w:t>When the user opens multiple documents, the two applications have different responses. Microsoft Word opens an entirely new window, whereas WordPerfect uses only one window and opens the second document under a tab. Corel WordPerfect’s tabs enable the user to switch between files effortlessly and intuitively</w:t>
      </w:r>
      <w:r w:rsidR="00B3771E">
        <w:t xml:space="preserve"> on one page</w:t>
      </w:r>
      <w:r>
        <w:t>,</w:t>
      </w:r>
      <w:r w:rsidR="00D26443">
        <w:t xml:space="preserve"> </w:t>
      </w:r>
      <w:r w:rsidR="00F95E93">
        <w:t>result</w:t>
      </w:r>
      <w:r w:rsidR="00D26443">
        <w:t>ing</w:t>
      </w:r>
      <w:r w:rsidR="00B3771E">
        <w:t xml:space="preserve"> </w:t>
      </w:r>
      <w:r w:rsidR="00F95E93">
        <w:t xml:space="preserve">in </w:t>
      </w:r>
      <w:r w:rsidR="00B3771E">
        <w:t xml:space="preserve">more </w:t>
      </w:r>
      <w:r>
        <w:t xml:space="preserve">organization. </w:t>
      </w:r>
      <w:r w:rsidR="00F93AC5">
        <w:t>Contrarily W</w:t>
      </w:r>
      <w:r>
        <w:t>ord can cause a screen to become cluttered</w:t>
      </w:r>
      <w:r w:rsidR="00D26443">
        <w:t>,</w:t>
      </w:r>
      <w:r>
        <w:t xml:space="preserve"> and possibly slow down </w:t>
      </w:r>
      <w:r w:rsidR="00D26443">
        <w:t>a</w:t>
      </w:r>
      <w:r>
        <w:t xml:space="preserve"> </w:t>
      </w:r>
      <w:r w:rsidR="00D26443">
        <w:t>machine</w:t>
      </w:r>
      <w:r>
        <w:t xml:space="preserve"> </w:t>
      </w:r>
      <w:r w:rsidR="00B3771E">
        <w:t xml:space="preserve">due to the </w:t>
      </w:r>
      <w:r>
        <w:t xml:space="preserve">many </w:t>
      </w:r>
      <w:r w:rsidR="00D26443">
        <w:t xml:space="preserve">open </w:t>
      </w:r>
      <w:r>
        <w:t>windows</w:t>
      </w:r>
      <w:r w:rsidR="00D26443">
        <w:t>.</w:t>
      </w:r>
      <w:r>
        <w:t xml:space="preserve"> </w:t>
      </w:r>
    </w:p>
    <w:p w14:paraId="7725E082" w14:textId="77C27AE9" w:rsidR="00130BFF" w:rsidRDefault="00130BFF" w:rsidP="00130BFF">
      <w:pPr>
        <w:pStyle w:val="ListParagraph"/>
        <w:ind w:left="1080"/>
      </w:pPr>
      <w:r>
        <w:rPr>
          <w:noProof/>
        </w:rPr>
        <w:drawing>
          <wp:inline distT="0" distB="0" distL="0" distR="0" wp14:anchorId="06B5F3CE" wp14:editId="1BE62E13">
            <wp:extent cx="5486400"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195"/>
                    </a:xfrm>
                    <a:prstGeom prst="rect">
                      <a:avLst/>
                    </a:prstGeom>
                  </pic:spPr>
                </pic:pic>
              </a:graphicData>
            </a:graphic>
          </wp:inline>
        </w:drawing>
      </w:r>
      <w:r>
        <w:t>Figure 2: Tabs in Corel WordPerfect</w:t>
      </w:r>
    </w:p>
    <w:p w14:paraId="6996D029" w14:textId="30625E39" w:rsidR="00130BFF" w:rsidRDefault="00130BFF" w:rsidP="00BB1A03">
      <w:pPr>
        <w:pStyle w:val="ListParagraph"/>
      </w:pPr>
    </w:p>
    <w:p w14:paraId="48C57D22" w14:textId="77777777" w:rsidR="00130BFF" w:rsidRDefault="00130BFF" w:rsidP="00BB1A03">
      <w:pPr>
        <w:pStyle w:val="ListParagraph"/>
      </w:pPr>
    </w:p>
    <w:p w14:paraId="231CC7D2" w14:textId="3C60C5E9" w:rsidR="00AB3B5F" w:rsidRPr="009D3FA2" w:rsidRDefault="00AB3B5F" w:rsidP="00AB3B5F">
      <w:pPr>
        <w:pStyle w:val="ListParagraph"/>
        <w:numPr>
          <w:ilvl w:val="0"/>
          <w:numId w:val="14"/>
        </w:numPr>
        <w:rPr>
          <w:color w:val="00ADDC" w:themeColor="accent4"/>
        </w:rPr>
      </w:pPr>
      <w:r w:rsidRPr="009D3FA2">
        <w:rPr>
          <w:color w:val="00ADDC" w:themeColor="accent4"/>
        </w:rPr>
        <w:t>Mailings</w:t>
      </w:r>
    </w:p>
    <w:p w14:paraId="5C9AFDEE" w14:textId="6EDCB09A" w:rsidR="00AB3B5F" w:rsidRPr="006F4C96" w:rsidRDefault="00AB3B5F" w:rsidP="00DD4F31">
      <w:pPr>
        <w:ind w:left="720" w:firstLine="360"/>
      </w:pPr>
      <w:r>
        <w:t xml:space="preserve">Microsoft Word </w:t>
      </w:r>
      <w:r w:rsidR="006F4B6B">
        <w:t>incorporates</w:t>
      </w:r>
      <w:r>
        <w:t xml:space="preserve"> a convenient feature in the menu system titled ‘Mailings’</w:t>
      </w:r>
      <w:r w:rsidR="006F4B6B">
        <w:t xml:space="preserve">. </w:t>
      </w:r>
      <w:r>
        <w:t>Under this menu</w:t>
      </w:r>
      <w:r w:rsidR="006F4B6B">
        <w:t>,</w:t>
      </w:r>
      <w:r>
        <w:t xml:space="preserve"> </w:t>
      </w:r>
      <w:r w:rsidR="009D3FA2">
        <w:t xml:space="preserve">the user </w:t>
      </w:r>
      <w:proofErr w:type="gramStart"/>
      <w:r w:rsidR="009D3FA2">
        <w:t>is able to</w:t>
      </w:r>
      <w:proofErr w:type="gramEnd"/>
      <w:r>
        <w:t xml:space="preserve"> format the document in</w:t>
      </w:r>
      <w:r w:rsidR="009D3FA2">
        <w:t>to</w:t>
      </w:r>
      <w:r>
        <w:t xml:space="preserve"> </w:t>
      </w:r>
      <w:r w:rsidR="00AB4888">
        <w:t>an e-mail</w:t>
      </w:r>
      <w:r>
        <w:t xml:space="preserve"> format</w:t>
      </w:r>
      <w:r w:rsidR="0099729B">
        <w:t xml:space="preserve"> as they type</w:t>
      </w:r>
      <w:r>
        <w:t>.</w:t>
      </w:r>
      <w:r w:rsidR="00AB4888">
        <w:t xml:space="preserve"> This feature is convenient in a business setting,</w:t>
      </w:r>
      <w:r w:rsidR="0099729B">
        <w:t xml:space="preserve"> wherein many e-mails are sent. </w:t>
      </w:r>
    </w:p>
    <w:p w14:paraId="1000DCED" w14:textId="2BBA7EFF" w:rsidR="006F4C96" w:rsidRDefault="006F4C96" w:rsidP="006F4C96"/>
    <w:p w14:paraId="2CA6C8EA" w14:textId="15768F67" w:rsidR="00130BFF" w:rsidRDefault="00130BFF" w:rsidP="006F4C96"/>
    <w:p w14:paraId="00682675" w14:textId="49F0DC45" w:rsidR="00130BFF" w:rsidRDefault="00130BFF" w:rsidP="006F4C96"/>
    <w:p w14:paraId="383F2560" w14:textId="4DFABC51" w:rsidR="00130BFF" w:rsidRDefault="00130BFF" w:rsidP="006F4C96"/>
    <w:p w14:paraId="27173FD3" w14:textId="3E5B5061" w:rsidR="00130BFF" w:rsidRDefault="00130BFF" w:rsidP="006F4C96"/>
    <w:p w14:paraId="50277ADF" w14:textId="77777777" w:rsidR="00130BFF" w:rsidRDefault="00130BFF" w:rsidP="006F4C96"/>
    <w:p w14:paraId="0E92EB19" w14:textId="48C0DC18" w:rsidR="00FE5A68" w:rsidRPr="00FE5A68" w:rsidRDefault="00BB1A03" w:rsidP="00FE5A68">
      <w:pPr>
        <w:pStyle w:val="Heading1"/>
        <w:numPr>
          <w:ilvl w:val="0"/>
          <w:numId w:val="7"/>
        </w:numPr>
      </w:pPr>
      <w:bookmarkStart w:id="6" w:name="_Toc511548596"/>
      <w:r>
        <w:rPr>
          <w:rStyle w:val="Heading1Char"/>
        </w:rPr>
        <w:t>User Interface</w:t>
      </w:r>
      <w:bookmarkEnd w:id="6"/>
    </w:p>
    <w:p w14:paraId="16BA37A2" w14:textId="5956B014" w:rsidR="001C5C1E" w:rsidRDefault="00B81664" w:rsidP="00DD4F31">
      <w:pPr>
        <w:pStyle w:val="ListParagraph"/>
        <w:ind w:firstLine="360"/>
      </w:pPr>
      <w:r>
        <w:t>The design of the user interface</w:t>
      </w:r>
      <w:r w:rsidR="00FE5A68">
        <w:t xml:space="preserve">, </w:t>
      </w:r>
      <w:r>
        <w:t xml:space="preserve">can greatly impact user experience. </w:t>
      </w:r>
      <w:r w:rsidR="0089061D">
        <w:t>A user interface can sometimes be the driving factor between the purchase of one software over the other. A smooth and intuitive design that offers ease of use, can be worth more than feature</w:t>
      </w:r>
      <w:r w:rsidR="004717FD">
        <w:t xml:space="preserve"> </w:t>
      </w:r>
      <w:r w:rsidR="0089061D">
        <w:t xml:space="preserve">sets and functionality in some cases. </w:t>
      </w:r>
      <w:r w:rsidR="004717FD">
        <w:t xml:space="preserve">When analyzing this </w:t>
      </w:r>
      <w:r w:rsidR="001143F5">
        <w:t xml:space="preserve">important </w:t>
      </w:r>
      <w:r w:rsidR="004717FD">
        <w:t xml:space="preserve">facet of each of the two programs, it is apparent that </w:t>
      </w:r>
      <w:r w:rsidR="001143F5">
        <w:t xml:space="preserve">Microsoft’s </w:t>
      </w:r>
      <w:r w:rsidR="004717FD">
        <w:t xml:space="preserve">Word has an advantage. </w:t>
      </w:r>
    </w:p>
    <w:p w14:paraId="6DADCC66" w14:textId="71647FC6" w:rsidR="00130BFF" w:rsidRDefault="00130BFF" w:rsidP="00DD4F31">
      <w:pPr>
        <w:pStyle w:val="ListParagraph"/>
        <w:ind w:firstLine="360"/>
      </w:pPr>
      <w:r>
        <w:rPr>
          <w:noProof/>
        </w:rPr>
        <w:drawing>
          <wp:inline distT="0" distB="0" distL="0" distR="0" wp14:anchorId="503132C2" wp14:editId="26B10DA0">
            <wp:extent cx="5486400" cy="3084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4342"/>
                    </a:xfrm>
                    <a:prstGeom prst="rect">
                      <a:avLst/>
                    </a:prstGeom>
                  </pic:spPr>
                </pic:pic>
              </a:graphicData>
            </a:graphic>
          </wp:inline>
        </w:drawing>
      </w:r>
    </w:p>
    <w:p w14:paraId="3786C82A" w14:textId="2664C63C" w:rsidR="00130BFF" w:rsidRDefault="00130BFF" w:rsidP="00DD4F31">
      <w:pPr>
        <w:pStyle w:val="ListParagraph"/>
        <w:ind w:firstLine="360"/>
      </w:pPr>
      <w:r>
        <w:t>Figure 3: User Interfaces</w:t>
      </w:r>
    </w:p>
    <w:p w14:paraId="74E458A8" w14:textId="77777777" w:rsidR="00130BFF" w:rsidRDefault="00130BFF" w:rsidP="00DD4F31">
      <w:pPr>
        <w:pStyle w:val="ListParagraph"/>
        <w:ind w:firstLine="360"/>
      </w:pPr>
    </w:p>
    <w:p w14:paraId="77BACD00" w14:textId="77777777" w:rsidR="001C5C1E" w:rsidRDefault="001C5C1E" w:rsidP="001C5C1E">
      <w:pPr>
        <w:pStyle w:val="ListParagraph"/>
      </w:pPr>
    </w:p>
    <w:p w14:paraId="5524DF08" w14:textId="743394D0" w:rsidR="001C5C1E" w:rsidRPr="00AB3B5F" w:rsidRDefault="00AB3B5F" w:rsidP="00AB3B5F">
      <w:pPr>
        <w:pStyle w:val="ListParagraph"/>
        <w:numPr>
          <w:ilvl w:val="0"/>
          <w:numId w:val="7"/>
        </w:numPr>
        <w:ind w:left="1080"/>
        <w:rPr>
          <w:color w:val="00ADDC" w:themeColor="accent4"/>
        </w:rPr>
      </w:pPr>
      <w:r w:rsidRPr="00AB3B5F">
        <w:rPr>
          <w:color w:val="00ADDC" w:themeColor="accent4"/>
        </w:rPr>
        <w:t>Icons</w:t>
      </w:r>
    </w:p>
    <w:p w14:paraId="7DF48D06" w14:textId="57CFACCB" w:rsidR="006F4C96" w:rsidRDefault="00B81664" w:rsidP="00DD4F31">
      <w:pPr>
        <w:pStyle w:val="ListParagraph"/>
        <w:ind w:left="1080" w:firstLine="360"/>
      </w:pPr>
      <w:r>
        <w:t>WordPerfect’s icons and layout</w:t>
      </w:r>
      <w:r w:rsidR="00BE324B">
        <w:t xml:space="preserve"> uses</w:t>
      </w:r>
      <w:r>
        <w:t xml:space="preserve"> a somewhat old-fashioned design, </w:t>
      </w:r>
      <w:r w:rsidR="004717FD">
        <w:t xml:space="preserve">that heralds </w:t>
      </w:r>
      <w:r w:rsidR="00BE324B">
        <w:t xml:space="preserve">back </w:t>
      </w:r>
      <w:r w:rsidR="004717FD">
        <w:t xml:space="preserve">to a 1990’s aesthetic. </w:t>
      </w:r>
      <w:r w:rsidR="001143F5">
        <w:t>The colors used are mostly grey and the icons are very simpl</w:t>
      </w:r>
      <w:r w:rsidR="00BE324B">
        <w:t>y designed</w:t>
      </w:r>
      <w:r w:rsidR="001143F5">
        <w:t xml:space="preserve">. </w:t>
      </w:r>
      <w:r w:rsidR="004717FD">
        <w:t>W</w:t>
      </w:r>
      <w:r>
        <w:t>hereas Word employs</w:t>
      </w:r>
      <w:r w:rsidR="00E66F05">
        <w:t xml:space="preserve"> more color into their layout and displays the icons in a larger size. This results in a much more </w:t>
      </w:r>
      <w:r>
        <w:t xml:space="preserve">modernized aesthetic. </w:t>
      </w:r>
    </w:p>
    <w:p w14:paraId="14B49856" w14:textId="5B5E65AE" w:rsidR="00B65DB5" w:rsidRDefault="00B65DB5" w:rsidP="006F4C96"/>
    <w:p w14:paraId="4F6FA65E" w14:textId="094E3C0B" w:rsidR="00130BFF" w:rsidRDefault="00130BFF" w:rsidP="006F4C96"/>
    <w:p w14:paraId="196227F2" w14:textId="77777777" w:rsidR="00130BFF" w:rsidRDefault="00130BFF" w:rsidP="006F4C96"/>
    <w:p w14:paraId="33CF1A63" w14:textId="008C32F9" w:rsidR="00B81664" w:rsidRDefault="00B81664" w:rsidP="00BB1A03">
      <w:pPr>
        <w:pStyle w:val="Heading1"/>
        <w:numPr>
          <w:ilvl w:val="0"/>
          <w:numId w:val="7"/>
        </w:numPr>
        <w:rPr>
          <w:rStyle w:val="Heading1Char"/>
        </w:rPr>
      </w:pPr>
      <w:bookmarkStart w:id="7" w:name="_Toc511548597"/>
      <w:r>
        <w:rPr>
          <w:rStyle w:val="Heading1Char"/>
        </w:rPr>
        <w:lastRenderedPageBreak/>
        <w:t>System Requirements</w:t>
      </w:r>
      <w:bookmarkEnd w:id="7"/>
    </w:p>
    <w:p w14:paraId="6324C750" w14:textId="67FC2F09" w:rsidR="00386E29" w:rsidRDefault="00905949" w:rsidP="00DD4F31">
      <w:pPr>
        <w:pStyle w:val="ListParagraph"/>
        <w:ind w:firstLine="360"/>
      </w:pPr>
      <w:r>
        <w:t xml:space="preserve">A </w:t>
      </w:r>
      <w:r w:rsidR="00E24B66">
        <w:t xml:space="preserve">point of consideration when choosing a word processing program over another, </w:t>
      </w:r>
      <w:r w:rsidR="00AE0A96">
        <w:t>w</w:t>
      </w:r>
      <w:r w:rsidR="00E24B66">
        <w:t xml:space="preserve">ould </w:t>
      </w:r>
      <w:r w:rsidR="00B91443">
        <w:t xml:space="preserve">certainly </w:t>
      </w:r>
      <w:r w:rsidR="00E24B66">
        <w:t xml:space="preserve">come from its ability to run on your machine. </w:t>
      </w:r>
      <w:r w:rsidR="00B91443">
        <w:t xml:space="preserve">When examining and comparing the requirements, it’s apparent that </w:t>
      </w:r>
      <w:r w:rsidR="00B65DB5">
        <w:t>both programs</w:t>
      </w:r>
      <w:r w:rsidR="00B91443">
        <w:t xml:space="preserve"> are very similar</w:t>
      </w:r>
      <w:r w:rsidR="00B65DB5">
        <w:t xml:space="preserve"> in this regard</w:t>
      </w:r>
      <w:r w:rsidR="00B91443">
        <w:t xml:space="preserve">. </w:t>
      </w:r>
    </w:p>
    <w:p w14:paraId="3CE68416" w14:textId="77777777" w:rsidR="00B65DB5" w:rsidRDefault="00B65DB5" w:rsidP="00BB1A03">
      <w:pPr>
        <w:pStyle w:val="ListParagraph"/>
      </w:pPr>
    </w:p>
    <w:p w14:paraId="1C4E3AE0" w14:textId="30A546A6" w:rsidR="00386E29" w:rsidRPr="00B65DB5" w:rsidRDefault="00386E29" w:rsidP="00B65DB5">
      <w:pPr>
        <w:pStyle w:val="ListParagraph"/>
        <w:numPr>
          <w:ilvl w:val="0"/>
          <w:numId w:val="7"/>
        </w:numPr>
        <w:ind w:left="1080"/>
        <w:rPr>
          <w:color w:val="00ADDC" w:themeColor="accent4"/>
        </w:rPr>
      </w:pPr>
      <w:r w:rsidRPr="00B65DB5">
        <w:rPr>
          <w:color w:val="00ADDC" w:themeColor="accent4"/>
        </w:rPr>
        <w:t>Central Processing Unit</w:t>
      </w:r>
    </w:p>
    <w:p w14:paraId="1E20CBC7" w14:textId="5DD645EE" w:rsidR="00B65DB5" w:rsidRDefault="00B91443" w:rsidP="009C10BB">
      <w:pPr>
        <w:pStyle w:val="ListParagraph"/>
        <w:ind w:left="1080" w:firstLine="360"/>
      </w:pPr>
      <w:r>
        <w:t>B</w:t>
      </w:r>
      <w:r w:rsidR="00E24B66">
        <w:t xml:space="preserve">oth </w:t>
      </w:r>
      <w:r w:rsidR="00AE0A96">
        <w:t>Corel</w:t>
      </w:r>
      <w:r w:rsidR="00AE0A96" w:rsidRPr="00AE0A96">
        <w:t xml:space="preserve"> WordPerfect and Microsoft Word</w:t>
      </w:r>
      <w:r w:rsidR="00E24B66" w:rsidRPr="00AE0A96">
        <w:t xml:space="preserve"> require </w:t>
      </w:r>
      <w:r w:rsidR="00195245">
        <w:t xml:space="preserve">an </w:t>
      </w:r>
      <w:r w:rsidR="00AE0A96" w:rsidRPr="00AE0A96">
        <w:rPr>
          <w:rFonts w:ascii="Segoe UI" w:hAnsi="Segoe UI" w:cs="Segoe UI"/>
          <w:color w:val="000000"/>
          <w:shd w:val="clear" w:color="auto" w:fill="FFFFFF"/>
        </w:rPr>
        <w:t>x86-bit or x64-bit processor</w:t>
      </w:r>
      <w:r w:rsidR="00AE0A96">
        <w:rPr>
          <w:rFonts w:ascii="Segoe UI" w:hAnsi="Segoe UI" w:cs="Segoe UI"/>
          <w:color w:val="000000"/>
          <w:shd w:val="clear" w:color="auto" w:fill="FFFFFF"/>
        </w:rPr>
        <w:t xml:space="preserve"> with 1 gigahertz </w:t>
      </w:r>
      <w:r w:rsidR="00E24B66" w:rsidRPr="00AE0A96">
        <w:t>of</w:t>
      </w:r>
      <w:r w:rsidR="00E24B66">
        <w:t xml:space="preserve"> processing power</w:t>
      </w:r>
      <w:r w:rsidR="00AE0A96">
        <w:t xml:space="preserve">. </w:t>
      </w:r>
      <w:r w:rsidR="00E24B66">
        <w:t xml:space="preserve"> </w:t>
      </w:r>
    </w:p>
    <w:p w14:paraId="1F2686A4" w14:textId="36A68229" w:rsidR="00B65DB5" w:rsidRDefault="00B65DB5" w:rsidP="00B65DB5">
      <w:pPr>
        <w:pStyle w:val="ListParagraph"/>
        <w:ind w:left="1080"/>
      </w:pPr>
    </w:p>
    <w:p w14:paraId="2D7DA9CF" w14:textId="4016DC7A" w:rsidR="00B65DB5" w:rsidRPr="00B65DB5" w:rsidRDefault="00B65DB5" w:rsidP="00B65DB5">
      <w:pPr>
        <w:pStyle w:val="ListParagraph"/>
        <w:numPr>
          <w:ilvl w:val="0"/>
          <w:numId w:val="7"/>
        </w:numPr>
        <w:ind w:left="1080"/>
        <w:rPr>
          <w:color w:val="00ADDC" w:themeColor="accent4"/>
        </w:rPr>
      </w:pPr>
      <w:r w:rsidRPr="00B65DB5">
        <w:rPr>
          <w:color w:val="00ADDC" w:themeColor="accent4"/>
        </w:rPr>
        <w:t>Graphics Processing Unit</w:t>
      </w:r>
    </w:p>
    <w:p w14:paraId="6976FBF4" w14:textId="6F4B53C2" w:rsidR="00B65DB5" w:rsidRDefault="00E24B66" w:rsidP="009C10BB">
      <w:pPr>
        <w:pStyle w:val="ListParagraph"/>
        <w:ind w:left="1080" w:firstLine="360"/>
      </w:pPr>
      <w:r>
        <w:t>The</w:t>
      </w:r>
      <w:r w:rsidR="00195245">
        <w:t xml:space="preserve"> GPU required </w:t>
      </w:r>
      <w:r w:rsidR="00586DA8">
        <w:t xml:space="preserve">for Microsoft Word </w:t>
      </w:r>
      <w:r w:rsidR="00195245">
        <w:t xml:space="preserve">is </w:t>
      </w:r>
      <w:r w:rsidR="00586DA8">
        <w:t>a DirectX</w:t>
      </w:r>
      <w:r>
        <w:t xml:space="preserve"> </w:t>
      </w:r>
      <w:r w:rsidR="00586DA8">
        <w:t xml:space="preserve">10 graphics card. </w:t>
      </w:r>
      <w:r w:rsidR="00444746">
        <w:t xml:space="preserve">Whereas no GPU </w:t>
      </w:r>
      <w:r>
        <w:t>is</w:t>
      </w:r>
      <w:r w:rsidR="00444746">
        <w:t xml:space="preserve"> required for WordPerfect to run.</w:t>
      </w:r>
      <w:r>
        <w:t xml:space="preserve"> </w:t>
      </w:r>
    </w:p>
    <w:p w14:paraId="40F84246" w14:textId="77777777" w:rsidR="00B65DB5" w:rsidRDefault="00B65DB5" w:rsidP="00B65DB5">
      <w:pPr>
        <w:pStyle w:val="ListParagraph"/>
        <w:ind w:left="1080"/>
      </w:pPr>
    </w:p>
    <w:p w14:paraId="70951318" w14:textId="3A757C43" w:rsidR="00B65DB5" w:rsidRPr="00B65DB5" w:rsidRDefault="00B65DB5" w:rsidP="00B65DB5">
      <w:pPr>
        <w:pStyle w:val="ListParagraph"/>
        <w:numPr>
          <w:ilvl w:val="0"/>
          <w:numId w:val="7"/>
        </w:numPr>
        <w:ind w:left="1080"/>
        <w:rPr>
          <w:color w:val="00ADDC" w:themeColor="accent4"/>
        </w:rPr>
      </w:pPr>
      <w:r w:rsidRPr="00B65DB5">
        <w:rPr>
          <w:color w:val="00ADDC" w:themeColor="accent4"/>
        </w:rPr>
        <w:t>RAAM</w:t>
      </w:r>
    </w:p>
    <w:p w14:paraId="7BCB0BA0" w14:textId="5FD4A325" w:rsidR="00B65DB5" w:rsidRDefault="0050752D" w:rsidP="009C10BB">
      <w:pPr>
        <w:pStyle w:val="ListParagraph"/>
        <w:ind w:left="1080" w:firstLine="360"/>
      </w:pPr>
      <w:r>
        <w:t xml:space="preserve">Corel WordPerfect </w:t>
      </w:r>
      <w:r w:rsidR="00444746">
        <w:t>and Microsoft Word both require a machine with 1GB of RAAM to operate.</w:t>
      </w:r>
      <w:r>
        <w:t xml:space="preserve"> </w:t>
      </w:r>
    </w:p>
    <w:p w14:paraId="42C1A22D" w14:textId="77777777" w:rsidR="00B65DB5" w:rsidRDefault="00B65DB5" w:rsidP="00B65DB5">
      <w:pPr>
        <w:pStyle w:val="ListParagraph"/>
        <w:ind w:left="1080"/>
      </w:pPr>
    </w:p>
    <w:p w14:paraId="17D73C6E" w14:textId="40FF71DD" w:rsidR="00B65DB5" w:rsidRDefault="00B65DB5" w:rsidP="00B65DB5">
      <w:pPr>
        <w:pStyle w:val="ListParagraph"/>
        <w:numPr>
          <w:ilvl w:val="0"/>
          <w:numId w:val="7"/>
        </w:numPr>
        <w:ind w:left="1080"/>
        <w:rPr>
          <w:color w:val="00ADDC" w:themeColor="accent4"/>
        </w:rPr>
      </w:pPr>
      <w:r w:rsidRPr="00B65DB5">
        <w:rPr>
          <w:color w:val="00ADDC" w:themeColor="accent4"/>
        </w:rPr>
        <w:t xml:space="preserve">Hard Drive </w:t>
      </w:r>
      <w:r>
        <w:rPr>
          <w:color w:val="00ADDC" w:themeColor="accent4"/>
        </w:rPr>
        <w:t>Memory</w:t>
      </w:r>
    </w:p>
    <w:p w14:paraId="5E49ACDE" w14:textId="77777777" w:rsidR="008B3825" w:rsidRDefault="00DB4DE3" w:rsidP="009C10BB">
      <w:pPr>
        <w:pStyle w:val="ListParagraph"/>
        <w:ind w:left="1080" w:firstLine="360"/>
      </w:pPr>
      <w:r>
        <w:t xml:space="preserve">There is a slight differentiation in this field. </w:t>
      </w:r>
      <w:r w:rsidR="00444746">
        <w:t xml:space="preserve">The two programs </w:t>
      </w:r>
      <w:r>
        <w:t>necessitate</w:t>
      </w:r>
      <w:r w:rsidR="00444746">
        <w:t xml:space="preserve"> a machine with </w:t>
      </w:r>
      <w:r>
        <w:t xml:space="preserve">slightly different amounts of hard drive space. WordPerfect requires </w:t>
      </w:r>
      <w:r w:rsidR="00444746">
        <w:t>1.5GB of hard drive space,</w:t>
      </w:r>
      <w:r>
        <w:t xml:space="preserve"> </w:t>
      </w:r>
      <w:r w:rsidR="0050752D">
        <w:t xml:space="preserve">however Word requires twice that amount with 3GB of hard drive space needed. </w:t>
      </w:r>
    </w:p>
    <w:p w14:paraId="064D83A1" w14:textId="20E712ED" w:rsidR="006F4C96" w:rsidRDefault="006F4C96" w:rsidP="006F4C96"/>
    <w:p w14:paraId="20DAF646" w14:textId="77777777" w:rsidR="00D96F37" w:rsidRDefault="00D96F37" w:rsidP="006F4C96"/>
    <w:p w14:paraId="129ADB77" w14:textId="08E81955" w:rsidR="00A86396" w:rsidRDefault="00FE5A0A" w:rsidP="00A86396">
      <w:pPr>
        <w:pStyle w:val="Heading1"/>
        <w:rPr>
          <w:rStyle w:val="Heading1Char"/>
        </w:rPr>
      </w:pPr>
      <w:bookmarkStart w:id="8" w:name="_Toc511548598"/>
      <w:r>
        <w:rPr>
          <w:rStyle w:val="Heading1Char"/>
        </w:rPr>
        <w:t>Conclusion</w:t>
      </w:r>
      <w:bookmarkEnd w:id="8"/>
    </w:p>
    <w:p w14:paraId="56758593" w14:textId="759248A4" w:rsidR="006F4C96" w:rsidRDefault="006F4C96" w:rsidP="00FB7FC2">
      <w:pPr>
        <w:ind w:left="720"/>
      </w:pPr>
    </w:p>
    <w:p w14:paraId="5FCE4197" w14:textId="3D89BE83" w:rsidR="00D15D5A" w:rsidRPr="008B3825" w:rsidRDefault="00AB3B5F" w:rsidP="00B3120F">
      <w:pPr>
        <w:ind w:firstLine="720"/>
        <w:rPr>
          <w:color w:val="00ADDC" w:themeColor="accent4"/>
        </w:rPr>
      </w:pPr>
      <w:r>
        <w:t xml:space="preserve">After analyzation of the two programs for the company’s needs, the ideal program </w:t>
      </w:r>
      <w:r w:rsidR="00C536EC">
        <w:t>was</w:t>
      </w:r>
      <w:r>
        <w:t xml:space="preserve"> found to be Microsoft Word</w:t>
      </w:r>
      <w:r w:rsidR="009C10BB">
        <w:t xml:space="preserve"> 2016</w:t>
      </w:r>
      <w:r>
        <w:t xml:space="preserve">. </w:t>
      </w:r>
      <w:r w:rsidR="00C536EC">
        <w:t>When the system requirements were considered, although WordPerfect demands less hard drive space, t</w:t>
      </w:r>
      <w:r w:rsidR="00D15D5A">
        <w:t>he minor difference is quite benign unless the software is intended to operate on a</w:t>
      </w:r>
      <w:r w:rsidR="00C536EC">
        <w:t xml:space="preserve"> </w:t>
      </w:r>
      <w:r w:rsidR="00D15D5A">
        <w:t>device with very limited memory. Otherwise</w:t>
      </w:r>
      <w:r w:rsidR="009C10BB">
        <w:t>,</w:t>
      </w:r>
      <w:r w:rsidR="00D15D5A">
        <w:t xml:space="preserve"> both programs should run well without any overload to system resources, on any relatively modern system.  </w:t>
      </w:r>
      <w:r w:rsidR="00C536EC">
        <w:t>Through further consideration the user interface was</w:t>
      </w:r>
      <w:r w:rsidR="009C10BB">
        <w:t xml:space="preserve"> also</w:t>
      </w:r>
      <w:r w:rsidR="00C536EC">
        <w:t xml:space="preserve"> found to be a superior design</w:t>
      </w:r>
      <w:r w:rsidR="009C10BB">
        <w:t xml:space="preserve"> in Word</w:t>
      </w:r>
      <w:r w:rsidR="00C536EC">
        <w:t xml:space="preserve">. WordPerfect </w:t>
      </w:r>
      <w:r w:rsidR="009C10BB">
        <w:t>does</w:t>
      </w:r>
      <w:r w:rsidR="00C536EC">
        <w:t xml:space="preserve"> incorporate quite a few convenient features that are absent in Word, however WordPerfect falters when compatibility is considered. The vast adoption of </w:t>
      </w:r>
      <w:r w:rsidR="00FB7FC2">
        <w:t xml:space="preserve">Microsoft </w:t>
      </w:r>
      <w:r w:rsidR="00C536EC">
        <w:t xml:space="preserve">Word throughout the business and academic </w:t>
      </w:r>
      <w:r w:rsidR="00FB7FC2">
        <w:t xml:space="preserve">settings, </w:t>
      </w:r>
      <w:r w:rsidR="009C10BB">
        <w:t>proved to be</w:t>
      </w:r>
      <w:r w:rsidR="00DD4F31">
        <w:t xml:space="preserve"> a major incentive for compatibility purposes. </w:t>
      </w:r>
      <w:r w:rsidR="009C10BB">
        <w:t xml:space="preserve">These results led to the conclusion that Microsoft Word 2016, is the recommended word processing application for the company. </w:t>
      </w:r>
    </w:p>
    <w:p w14:paraId="2172E25D" w14:textId="168EDC81" w:rsidR="00922DDB" w:rsidRDefault="00922DDB" w:rsidP="00922DDB">
      <w:pPr>
        <w:pStyle w:val="Heading1"/>
        <w:rPr>
          <w:rStyle w:val="Heading1Char"/>
        </w:rPr>
      </w:pPr>
      <w:bookmarkStart w:id="9" w:name="_Toc511548599"/>
      <w:r>
        <w:rPr>
          <w:rStyle w:val="Heading1Char"/>
        </w:rPr>
        <w:lastRenderedPageBreak/>
        <w:t>References</w:t>
      </w:r>
      <w:bookmarkEnd w:id="9"/>
    </w:p>
    <w:p w14:paraId="01ADFF0F" w14:textId="076F825C" w:rsidR="00992E8A" w:rsidRDefault="00992E8A" w:rsidP="00992E8A">
      <w:r>
        <w:tab/>
      </w:r>
      <w:hyperlink r:id="rId15" w:history="1">
        <w:r w:rsidR="00063D32" w:rsidRPr="00E8324B">
          <w:rPr>
            <w:rStyle w:val="Hyperlink"/>
          </w:rPr>
          <w:t>https://www.cnet.com/products/microsoft-word-2016-media-05909005/specs/</w:t>
        </w:r>
      </w:hyperlink>
    </w:p>
    <w:p w14:paraId="39024A4C" w14:textId="164F178F" w:rsidR="00063D32" w:rsidRDefault="00816B8D" w:rsidP="00A3460A">
      <w:pPr>
        <w:ind w:left="720"/>
      </w:pPr>
      <w:hyperlink r:id="rId16" w:history="1">
        <w:r w:rsidR="00A3460A" w:rsidRPr="00E8324B">
          <w:rPr>
            <w:rStyle w:val="Hyperlink"/>
          </w:rPr>
          <w:t>https://support.corel.com/hc/en-us/articles/219326427-WordPerfect-Office-X8-Home-Student-Edition-System-Requirements</w:t>
        </w:r>
      </w:hyperlink>
    </w:p>
    <w:p w14:paraId="3E99E308" w14:textId="1D0C6751" w:rsidR="00A3460A" w:rsidRDefault="00816B8D" w:rsidP="00A3460A">
      <w:pPr>
        <w:ind w:left="720"/>
      </w:pPr>
      <w:hyperlink r:id="rId17" w:history="1">
        <w:r w:rsidR="00A3460A" w:rsidRPr="00E8324B">
          <w:rPr>
            <w:rStyle w:val="Hyperlink"/>
          </w:rPr>
          <w:t>https://www.onmsft.com/news/microsoft-numbers-look-how-many-people-are-using-microsofts-products-and-services</w:t>
        </w:r>
      </w:hyperlink>
    </w:p>
    <w:p w14:paraId="4EE7CFB7" w14:textId="77777777" w:rsidR="00A3460A" w:rsidRPr="00992E8A" w:rsidRDefault="00A3460A" w:rsidP="00992E8A"/>
    <w:p w14:paraId="7259D123" w14:textId="7AB92818" w:rsidR="006F4C96" w:rsidRDefault="006F4C96" w:rsidP="006F4C96"/>
    <w:p w14:paraId="5FDC1677" w14:textId="1956CC9E" w:rsidR="006F4C96" w:rsidRDefault="006F4C96" w:rsidP="006F4C96"/>
    <w:p w14:paraId="31F486C4" w14:textId="0CE2DDFB" w:rsidR="006F4C96" w:rsidRDefault="006F4C96" w:rsidP="006F4C96"/>
    <w:p w14:paraId="766A9250" w14:textId="717C06BD" w:rsidR="006F4C96" w:rsidRDefault="006F4C96" w:rsidP="006F4C96"/>
    <w:p w14:paraId="3E1B6E48" w14:textId="3D62901B" w:rsidR="006F4C96" w:rsidRDefault="006F4C96" w:rsidP="006F4C96"/>
    <w:p w14:paraId="093F2E62" w14:textId="57E31F85" w:rsidR="006F4C96" w:rsidRDefault="006F4C96" w:rsidP="006F4C96"/>
    <w:p w14:paraId="40A28E96" w14:textId="083DC791" w:rsidR="006F4C96" w:rsidRDefault="006F4C96" w:rsidP="00B817D6">
      <w:pPr>
        <w:pStyle w:val="Heading1"/>
        <w:rPr>
          <w:rStyle w:val="Heading1Char"/>
        </w:rPr>
      </w:pPr>
    </w:p>
    <w:p w14:paraId="3F3D1AD1" w14:textId="263A942D" w:rsidR="006F4C96" w:rsidRDefault="006F4C96" w:rsidP="006F4C96"/>
    <w:p w14:paraId="30534A6E" w14:textId="065B2DC3" w:rsidR="006F4C96" w:rsidRDefault="006F4C96" w:rsidP="006F4C96"/>
    <w:p w14:paraId="72F75679" w14:textId="15BD487C" w:rsidR="006F4C96" w:rsidRDefault="006F4C96" w:rsidP="006F4C96"/>
    <w:p w14:paraId="19927F83" w14:textId="24327C7D" w:rsidR="006F4C96" w:rsidRDefault="006F4C96" w:rsidP="006F4C96"/>
    <w:p w14:paraId="3FDE8E38" w14:textId="77777777" w:rsidR="006F4C96" w:rsidRPr="006F4C96" w:rsidRDefault="006F4C96" w:rsidP="006F4C96"/>
    <w:sectPr w:rsidR="006F4C96" w:rsidRPr="006F4C96">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E2BF3" w14:textId="77777777" w:rsidR="00816B8D" w:rsidRDefault="00816B8D">
      <w:pPr>
        <w:spacing w:before="0" w:after="0" w:line="240" w:lineRule="auto"/>
      </w:pPr>
      <w:r>
        <w:separator/>
      </w:r>
    </w:p>
  </w:endnote>
  <w:endnote w:type="continuationSeparator" w:id="0">
    <w:p w14:paraId="53C675E9" w14:textId="77777777" w:rsidR="00816B8D" w:rsidRDefault="00816B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DA62" w14:textId="77777777" w:rsidR="002A5305" w:rsidRDefault="002A5305">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74A3" w14:textId="77777777" w:rsidR="002A5305" w:rsidRDefault="002A5305">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644E" w14:textId="77777777" w:rsidR="00816B8D" w:rsidRDefault="00816B8D">
      <w:pPr>
        <w:spacing w:before="0" w:after="0" w:line="240" w:lineRule="auto"/>
      </w:pPr>
      <w:r>
        <w:separator/>
      </w:r>
    </w:p>
  </w:footnote>
  <w:footnote w:type="continuationSeparator" w:id="0">
    <w:p w14:paraId="299B9677" w14:textId="77777777" w:rsidR="00816B8D" w:rsidRDefault="00816B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4A7C7D"/>
    <w:multiLevelType w:val="hybridMultilevel"/>
    <w:tmpl w:val="1CE00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D1DBA"/>
    <w:multiLevelType w:val="hybridMultilevel"/>
    <w:tmpl w:val="494A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50B3"/>
    <w:multiLevelType w:val="hybridMultilevel"/>
    <w:tmpl w:val="4AFCF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397E9E"/>
    <w:multiLevelType w:val="hybridMultilevel"/>
    <w:tmpl w:val="8EE42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DFA48F2"/>
    <w:multiLevelType w:val="hybridMultilevel"/>
    <w:tmpl w:val="4584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A12CC"/>
    <w:multiLevelType w:val="hybridMultilevel"/>
    <w:tmpl w:val="4454A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A16346"/>
    <w:multiLevelType w:val="hybridMultilevel"/>
    <w:tmpl w:val="5D60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A16FF"/>
    <w:multiLevelType w:val="hybridMultilevel"/>
    <w:tmpl w:val="1AE4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62883"/>
    <w:multiLevelType w:val="hybridMultilevel"/>
    <w:tmpl w:val="C2888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D1277D"/>
    <w:multiLevelType w:val="hybridMultilevel"/>
    <w:tmpl w:val="4492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8"/>
  </w:num>
  <w:num w:numId="9">
    <w:abstractNumId w:val="10"/>
  </w:num>
  <w:num w:numId="10">
    <w:abstractNumId w:val="3"/>
  </w:num>
  <w:num w:numId="11">
    <w:abstractNumId w:val="4"/>
  </w:num>
  <w:num w:numId="12">
    <w:abstractNumId w:val="6"/>
  </w:num>
  <w:num w:numId="13">
    <w:abstractNumId w:val="5"/>
  </w:num>
  <w:num w:numId="14">
    <w:abstractNumId w:val="7"/>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A6"/>
    <w:rsid w:val="00063D32"/>
    <w:rsid w:val="001047E8"/>
    <w:rsid w:val="00106506"/>
    <w:rsid w:val="001143F5"/>
    <w:rsid w:val="00130BFF"/>
    <w:rsid w:val="001646B3"/>
    <w:rsid w:val="001756C5"/>
    <w:rsid w:val="00195245"/>
    <w:rsid w:val="001A0F10"/>
    <w:rsid w:val="001C5C1E"/>
    <w:rsid w:val="00297AA6"/>
    <w:rsid w:val="002A5305"/>
    <w:rsid w:val="002A63A1"/>
    <w:rsid w:val="002B59F0"/>
    <w:rsid w:val="00340F3B"/>
    <w:rsid w:val="00386E29"/>
    <w:rsid w:val="003E1C0B"/>
    <w:rsid w:val="00444746"/>
    <w:rsid w:val="004717FD"/>
    <w:rsid w:val="004D7BCB"/>
    <w:rsid w:val="004E3F45"/>
    <w:rsid w:val="0050752D"/>
    <w:rsid w:val="00513AC4"/>
    <w:rsid w:val="00586DA8"/>
    <w:rsid w:val="005F131D"/>
    <w:rsid w:val="00672039"/>
    <w:rsid w:val="006E1E55"/>
    <w:rsid w:val="006E60EF"/>
    <w:rsid w:val="006F4B6B"/>
    <w:rsid w:val="006F4C96"/>
    <w:rsid w:val="007900D1"/>
    <w:rsid w:val="007E62B5"/>
    <w:rsid w:val="00816B8D"/>
    <w:rsid w:val="008231B4"/>
    <w:rsid w:val="008664E3"/>
    <w:rsid w:val="0089061D"/>
    <w:rsid w:val="00893478"/>
    <w:rsid w:val="008937A1"/>
    <w:rsid w:val="008A7CC8"/>
    <w:rsid w:val="008B3825"/>
    <w:rsid w:val="008E75CC"/>
    <w:rsid w:val="00905949"/>
    <w:rsid w:val="009135AF"/>
    <w:rsid w:val="00922DDB"/>
    <w:rsid w:val="0098518D"/>
    <w:rsid w:val="00992E8A"/>
    <w:rsid w:val="0099729B"/>
    <w:rsid w:val="009B70A4"/>
    <w:rsid w:val="009C10BB"/>
    <w:rsid w:val="009D3FA2"/>
    <w:rsid w:val="00A3460A"/>
    <w:rsid w:val="00A86396"/>
    <w:rsid w:val="00AB3B5F"/>
    <w:rsid w:val="00AB4888"/>
    <w:rsid w:val="00AE0A96"/>
    <w:rsid w:val="00AF2C21"/>
    <w:rsid w:val="00B3120F"/>
    <w:rsid w:val="00B3771E"/>
    <w:rsid w:val="00B54EDB"/>
    <w:rsid w:val="00B60A1F"/>
    <w:rsid w:val="00B65DB5"/>
    <w:rsid w:val="00B80122"/>
    <w:rsid w:val="00B81664"/>
    <w:rsid w:val="00B817D6"/>
    <w:rsid w:val="00B91443"/>
    <w:rsid w:val="00BB1A03"/>
    <w:rsid w:val="00BC69E9"/>
    <w:rsid w:val="00BE324B"/>
    <w:rsid w:val="00C536EC"/>
    <w:rsid w:val="00C6284D"/>
    <w:rsid w:val="00CA590F"/>
    <w:rsid w:val="00CE6563"/>
    <w:rsid w:val="00D15D5A"/>
    <w:rsid w:val="00D26443"/>
    <w:rsid w:val="00D63041"/>
    <w:rsid w:val="00D96F37"/>
    <w:rsid w:val="00DB4DE3"/>
    <w:rsid w:val="00DD4F31"/>
    <w:rsid w:val="00E2145E"/>
    <w:rsid w:val="00E24B66"/>
    <w:rsid w:val="00E66F05"/>
    <w:rsid w:val="00F32E68"/>
    <w:rsid w:val="00F53971"/>
    <w:rsid w:val="00F93AC5"/>
    <w:rsid w:val="00F95E93"/>
    <w:rsid w:val="00FB7FC2"/>
    <w:rsid w:val="00FE5A0A"/>
    <w:rsid w:val="00FE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FB215"/>
  <w15:chartTrackingRefBased/>
  <w15:docId w15:val="{0609F8B4-A902-4C4F-B961-EF7FD853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B1A03"/>
    <w:pPr>
      <w:ind w:left="720"/>
      <w:contextualSpacing/>
    </w:pPr>
  </w:style>
  <w:style w:type="character" w:styleId="UnresolvedMention">
    <w:name w:val="Unresolved Mention"/>
    <w:basedOn w:val="DefaultParagraphFont"/>
    <w:uiPriority w:val="99"/>
    <w:semiHidden/>
    <w:unhideWhenUsed/>
    <w:rsid w:val="00063D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onmsft.com/news/microsoft-numbers-look-how-many-people-are-using-microsofts-products-and-services" TargetMode="External"/><Relationship Id="rId2" Type="http://schemas.openxmlformats.org/officeDocument/2006/relationships/customXml" Target="../customXml/item2.xml"/><Relationship Id="rId16" Type="http://schemas.openxmlformats.org/officeDocument/2006/relationships/hyperlink" Target="https://support.corel.com/hc/en-us/articles/219326427-WordPerfect-Office-X8-Home-Student-Edition-System-Requirement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openxmlformats.org/officeDocument/2006/relationships/styles" Target="styles.xml"/><Relationship Id="rId15" Type="http://schemas.openxmlformats.org/officeDocument/2006/relationships/hyperlink" Target="https://www.cnet.com/products/microsoft-word-2016-media-05909005/spec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CA93CA0D3C4F89841310CDEC0970BD"/>
        <w:category>
          <w:name w:val="General"/>
          <w:gallery w:val="placeholder"/>
        </w:category>
        <w:types>
          <w:type w:val="bbPlcHdr"/>
        </w:types>
        <w:behaviors>
          <w:behavior w:val="content"/>
        </w:behaviors>
        <w:guid w:val="{C01448CF-ED17-4ABD-ACF5-B257D670F6BC}"/>
      </w:docPartPr>
      <w:docPartBody>
        <w:p w:rsidR="007A67D8" w:rsidRDefault="007A67D8" w:rsidP="007A67D8">
          <w:pPr>
            <w:pStyle w:val="89CA93CA0D3C4F89841310CDEC0970BD"/>
          </w:pPr>
          <w:r>
            <w:t>[Name]</w:t>
          </w:r>
        </w:p>
      </w:docPartBody>
    </w:docPart>
    <w:docPart>
      <w:docPartPr>
        <w:name w:val="4E41A259D17A4ABBA411435DA67E3EAE"/>
        <w:category>
          <w:name w:val="General"/>
          <w:gallery w:val="placeholder"/>
        </w:category>
        <w:types>
          <w:type w:val="bbPlcHdr"/>
        </w:types>
        <w:behaviors>
          <w:behavior w:val="content"/>
        </w:behaviors>
        <w:guid w:val="{D4B8561D-015F-44D0-89BA-4456F5CC317B}"/>
      </w:docPartPr>
      <w:docPartBody>
        <w:p w:rsidR="007A67D8" w:rsidRDefault="007A67D8" w:rsidP="007A67D8">
          <w:pPr>
            <w:pStyle w:val="4E41A259D17A4ABBA411435DA67E3EAE"/>
          </w:pPr>
          <w:r>
            <w:t>[Course Title]</w:t>
          </w:r>
        </w:p>
      </w:docPartBody>
    </w:docPart>
    <w:docPart>
      <w:docPartPr>
        <w:name w:val="A8D67864B31E445E91B2916E667E40A6"/>
        <w:category>
          <w:name w:val="General"/>
          <w:gallery w:val="placeholder"/>
        </w:category>
        <w:types>
          <w:type w:val="bbPlcHdr"/>
        </w:types>
        <w:behaviors>
          <w:behavior w:val="content"/>
        </w:behaviors>
        <w:guid w:val="{07D9C044-3F72-4012-9AC3-18D7492D90AF}"/>
      </w:docPartPr>
      <w:docPartBody>
        <w:p w:rsidR="007A67D8" w:rsidRDefault="007A67D8" w:rsidP="007A67D8">
          <w:pPr>
            <w:pStyle w:val="A8D67864B31E445E91B2916E667E40A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D0"/>
    <w:rsid w:val="005F2D86"/>
    <w:rsid w:val="006E382A"/>
    <w:rsid w:val="007A67D8"/>
    <w:rsid w:val="007F6D42"/>
    <w:rsid w:val="0098462F"/>
    <w:rsid w:val="00B6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E382A"/>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rsid w:val="006E382A"/>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382A"/>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sid w:val="006E382A"/>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rsid w:val="006E382A"/>
    <w:pPr>
      <w:numPr>
        <w:numId w:val="1"/>
      </w:numPr>
      <w:spacing w:before="120" w:after="200" w:line="264" w:lineRule="auto"/>
    </w:pPr>
    <w:rPr>
      <w:rFonts w:cs="Times New Roman"/>
      <w:color w:val="595959" w:themeColor="text1" w:themeTint="A6"/>
      <w:sz w:val="20"/>
    </w:rPr>
  </w:style>
  <w:style w:type="paragraph" w:customStyle="1" w:styleId="43C16B9DD8994BF9BEC12E68721D9C85">
    <w:name w:val="43C16B9DD8994BF9BEC12E68721D9C85"/>
  </w:style>
  <w:style w:type="paragraph" w:customStyle="1" w:styleId="1A69D7C4FD0A465D93AE34465C1DAB5D">
    <w:name w:val="1A69D7C4FD0A465D93AE34465C1DAB5D"/>
  </w:style>
  <w:style w:type="paragraph" w:customStyle="1" w:styleId="EEEADE7571044957A8895512916F492C">
    <w:name w:val="EEEADE7571044957A8895512916F492C"/>
  </w:style>
  <w:style w:type="paragraph" w:customStyle="1" w:styleId="CC30261B55E64947B38A8A5959D1B0D1">
    <w:name w:val="CC30261B55E64947B38A8A5959D1B0D1"/>
  </w:style>
  <w:style w:type="paragraph" w:customStyle="1" w:styleId="2EF94B6688E8443E8124014E1A60A543">
    <w:name w:val="2EF94B6688E8443E8124014E1A60A543"/>
    <w:rsid w:val="006E382A"/>
  </w:style>
  <w:style w:type="paragraph" w:customStyle="1" w:styleId="89CA93CA0D3C4F89841310CDEC0970BD">
    <w:name w:val="89CA93CA0D3C4F89841310CDEC0970BD"/>
    <w:rsid w:val="007A67D8"/>
  </w:style>
  <w:style w:type="paragraph" w:customStyle="1" w:styleId="4E41A259D17A4ABBA411435DA67E3EAE">
    <w:name w:val="4E41A259D17A4ABBA411435DA67E3EAE"/>
    <w:rsid w:val="007A67D8"/>
  </w:style>
  <w:style w:type="paragraph" w:customStyle="1" w:styleId="A8D67864B31E445E91B2916E667E40A6">
    <w:name w:val="A8D67864B31E445E91B2916E667E40A6"/>
    <w:rsid w:val="007A6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2018-04-15T00:00:00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CF0E011-4541-4F3E-BF0A-C8DD2468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4554</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Corel WordPerfect or Microsoft Word</dc:subject>
  <dc:creator>Michael Ricketts, 000306935</dc:creator>
  <cp:keywords>Technical Writing</cp:keywords>
  <cp:lastModifiedBy>Michael Ricketts</cp:lastModifiedBy>
  <cp:revision>22</cp:revision>
  <dcterms:created xsi:type="dcterms:W3CDTF">2018-04-13T08:29:00Z</dcterms:created>
  <dcterms:modified xsi:type="dcterms:W3CDTF">2018-04-17T10:51:00Z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